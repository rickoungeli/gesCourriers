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Default="006E46C4" w:rsidP="00AE21E5">
      <w:pPr>
        <w:spacing w:after="0"/>
        <w:jc w:val="both"/>
        <w:rPr>
          <w:rFonts w:ascii="Tahoma" w:hAnsi="Tahoma" w:cs="Tahoma"/>
        </w:rPr>
      </w:pPr>
    </w:p>
    <w:p w:rsidR="006E46C4" w:rsidRPr="00C4708C" w:rsidRDefault="006E46C4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6E46C4" w:rsidRPr="008540AD" w:rsidRDefault="006E46C4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/FNL/NT</w:t>
      </w:r>
      <w:r w:rsidRPr="008540AD">
        <w:rPr>
          <w:rFonts w:ascii="Tahoma" w:hAnsi="Tahoma" w:cs="Tahoma"/>
        </w:rPr>
        <w:t>20</w:t>
      </w:r>
      <w:r>
        <w:rPr>
          <w:rFonts w:ascii="Tahoma" w:hAnsi="Tahoma" w:cs="Tahoma"/>
        </w:rPr>
        <w:t>12</w:t>
      </w:r>
    </w:p>
    <w:p w:rsidR="006E46C4" w:rsidRPr="008540AD" w:rsidRDefault="006E46C4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noProof/>
        </w:rPr>
        <w:pict>
          <v:line id="Line 2" o:spid="_x0000_s1026" style="position:absolute;left:0;text-align:left;z-index:251658240;visibility:visible" from="0,7.25pt" to="468pt,7.25pt" strokeweight="4.5pt">
            <v:stroke linestyle="thinThick"/>
          </v:line>
        </w:pict>
      </w:r>
    </w:p>
    <w:p w:rsidR="006E46C4" w:rsidRPr="00C4708C" w:rsidRDefault="006E46C4" w:rsidP="00AE21E5">
      <w:pPr>
        <w:spacing w:after="0"/>
        <w:jc w:val="both"/>
        <w:rPr>
          <w:rFonts w:ascii="Tahoma" w:hAnsi="Tahoma" w:cs="Tahoma"/>
          <w:b/>
          <w:bCs/>
          <w:sz w:val="10"/>
          <w:szCs w:val="10"/>
        </w:rPr>
      </w:pPr>
    </w:p>
    <w:p w:rsidR="006E46C4" w:rsidRPr="00C4708C" w:rsidRDefault="006E46C4" w:rsidP="00AE21E5">
      <w:pPr>
        <w:spacing w:after="0" w:line="240" w:lineRule="auto"/>
        <w:jc w:val="center"/>
        <w:rPr>
          <w:rFonts w:ascii="Bookman Old Style" w:hAnsi="Bookman Old Style" w:cs="Bookman Old Style"/>
          <w:b/>
          <w:bCs/>
          <w:i/>
          <w:iCs/>
          <w:sz w:val="32"/>
          <w:szCs w:val="32"/>
        </w:rPr>
      </w:pPr>
      <w:r w:rsidRPr="00C4708C">
        <w:rPr>
          <w:rFonts w:ascii="Bookman Old Style" w:hAnsi="Bookman Old Style" w:cs="Bookman Old Style"/>
          <w:b/>
          <w:bCs/>
          <w:i/>
          <w:iCs/>
          <w:sz w:val="32"/>
          <w:szCs w:val="32"/>
        </w:rPr>
        <w:t>Note  à  la  Bienveillante  Attention  de  Son  Excellence  Monsieur  le  Directeur  de  Cabinet  du  Chef  de  l’Etat</w:t>
      </w:r>
    </w:p>
    <w:p w:rsidR="006E46C4" w:rsidRPr="008540AD" w:rsidRDefault="006E46C4" w:rsidP="00AE21E5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pict>
          <v:line id="Line 3" o:spid="_x0000_s1027" style="position:absolute;left:0;text-align:left;z-index:251659264;visibility:visible" from="162pt,7.75pt" to="4in,7.75pt" strokeweight="2.25pt"/>
        </w:pict>
      </w:r>
    </w:p>
    <w:p w:rsidR="006E46C4" w:rsidRDefault="006E46C4" w:rsidP="00AE21E5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</w:p>
    <w:p w:rsidR="006E46C4" w:rsidRPr="000837B9" w:rsidRDefault="006E46C4" w:rsidP="00AE21E5">
      <w:pPr>
        <w:spacing w:after="0" w:line="240" w:lineRule="auto"/>
        <w:rPr>
          <w:rFonts w:ascii="Tahoma" w:hAnsi="Tahoma" w:cs="Tahoma"/>
          <w:b/>
          <w:bCs/>
          <w:sz w:val="10"/>
          <w:szCs w:val="10"/>
        </w:rPr>
      </w:pPr>
    </w:p>
    <w:p w:rsidR="006E46C4" w:rsidRDefault="006E46C4" w:rsidP="00F15163">
      <w:pPr>
        <w:spacing w:after="0" w:line="240" w:lineRule="auto"/>
        <w:jc w:val="both"/>
        <w:rPr>
          <w:rFonts w:ascii="Tahoma" w:hAnsi="Tahoma" w:cs="Tahoma"/>
          <w:b/>
          <w:bCs/>
          <w:sz w:val="26"/>
          <w:szCs w:val="26"/>
        </w:rPr>
      </w:pPr>
      <w:r w:rsidRPr="008540AD">
        <w:rPr>
          <w:rFonts w:ascii="Tahoma" w:hAnsi="Tahoma" w:cs="Tahoma"/>
          <w:b/>
          <w:bCs/>
          <w:sz w:val="26"/>
          <w:szCs w:val="26"/>
        </w:rPr>
        <w:t xml:space="preserve">Concerne : </w:t>
      </w:r>
      <w:r>
        <w:rPr>
          <w:rFonts w:ascii="Tahoma" w:hAnsi="Tahoma" w:cs="Tahoma"/>
          <w:b/>
          <w:bCs/>
          <w:sz w:val="26"/>
          <w:szCs w:val="26"/>
        </w:rPr>
        <w:t>Demande d’explication.</w:t>
      </w:r>
    </w:p>
    <w:p w:rsidR="006E46C4" w:rsidRPr="00C4708C" w:rsidRDefault="006E46C4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6E46C4" w:rsidRDefault="006E46C4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6E46C4" w:rsidRPr="00C4708C" w:rsidRDefault="006E46C4" w:rsidP="00C470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  <w:u w:val="single"/>
        </w:rPr>
        <w:t>SYNTHESE</w:t>
      </w:r>
    </w:p>
    <w:p w:rsidR="006E46C4" w:rsidRPr="00C4708C" w:rsidRDefault="006E46C4" w:rsidP="00C470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numPr>
          <w:ilvl w:val="0"/>
          <w:numId w:val="23"/>
        </w:numPr>
        <w:spacing w:line="240" w:lineRule="auto"/>
        <w:ind w:hanging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Premier Ministre a saisi en ampliation Son Excellence Monsieur le Président de la République de sa demande d’explication adressée au Ministre de l’Enseignement Supérieur et Universitaire. </w:t>
      </w:r>
    </w:p>
    <w:p w:rsidR="006E46C4" w:rsidRDefault="006E46C4" w:rsidP="00DD3E8C">
      <w:pPr>
        <w:pStyle w:val="ListParagraph"/>
        <w:numPr>
          <w:ilvl w:val="0"/>
          <w:numId w:val="23"/>
        </w:numPr>
        <w:spacing w:before="240" w:line="240" w:lineRule="auto"/>
        <w:ind w:hanging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effet, le Ministre de l’Enseignement  Supérieur  et  Universitaire n’a pas répondu à la convocation du Premier Ministre à la réunion, du 28 décembre 2011, entre les Ministres des Finances, du Budget et de l’Enseignement  Supérieur  et  Universitaire, ainsi que la délégation des Syndicats des Professeurs d’Université et Instituts Supérieurs.</w:t>
      </w:r>
    </w:p>
    <w:p w:rsidR="006E46C4" w:rsidRDefault="006E46C4" w:rsidP="00DD3E8C">
      <w:pPr>
        <w:pStyle w:val="ListParagraph"/>
        <w:numPr>
          <w:ilvl w:val="0"/>
          <w:numId w:val="23"/>
        </w:numPr>
        <w:spacing w:before="240" w:line="240" w:lineRule="auto"/>
        <w:ind w:hanging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Cette réunion était appelée à débattre de problèmes qui perturbent le début de l’année académique 2011 – 2012.</w:t>
      </w:r>
    </w:p>
    <w:p w:rsidR="006E46C4" w:rsidRPr="00DD3E8C" w:rsidRDefault="006E46C4" w:rsidP="009B7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  <w:u w:val="single"/>
        </w:rPr>
        <w:t>AVIS ET CONSIDERATIONS</w:t>
      </w:r>
    </w:p>
    <w:p w:rsidR="006E46C4" w:rsidRPr="00DD3E8C" w:rsidRDefault="006E46C4" w:rsidP="00DD3E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sz w:val="18"/>
          <w:szCs w:val="18"/>
        </w:rPr>
      </w:pPr>
    </w:p>
    <w:p w:rsidR="006E46C4" w:rsidRDefault="006E46C4" w:rsidP="00DD3E8C">
      <w:pPr>
        <w:pStyle w:val="ListParagraph"/>
        <w:numPr>
          <w:ilvl w:val="0"/>
          <w:numId w:val="25"/>
        </w:numPr>
        <w:spacing w:before="240" w:line="240" w:lineRule="auto"/>
        <w:ind w:hanging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 climat d’apaisement doit régner au sein des Institutions d’Enseignement Supérieur et Universitaire pour permettre la hausse générale du niveau de notre enseignement tant recherché.</w:t>
      </w:r>
    </w:p>
    <w:p w:rsidR="006E46C4" w:rsidRDefault="006E46C4" w:rsidP="00DD3E8C">
      <w:pPr>
        <w:pStyle w:val="ListParagraph"/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DD3E8C">
      <w:pPr>
        <w:pStyle w:val="ListParagraph"/>
        <w:numPr>
          <w:ilvl w:val="0"/>
          <w:numId w:val="25"/>
        </w:numPr>
        <w:spacing w:before="240" w:line="240" w:lineRule="auto"/>
        <w:ind w:hanging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Collège Chargé des Questions Sociales et Culturelles propose qu’il plaise à votre Autorité d’adresser un accusé de réception au Premier Ministre lui demandant de faire rapport au Cabinet du Président de la République sur la suite qui sera réservée à sa demande d’explication.</w:t>
      </w:r>
    </w:p>
    <w:p w:rsidR="006E46C4" w:rsidRDefault="006E46C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Haute considération.</w:t>
      </w:r>
    </w:p>
    <w:p w:rsidR="006E46C4" w:rsidRDefault="006E46C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6E46C4" w:rsidRDefault="006E46C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6E46C4" w:rsidRPr="00560062" w:rsidRDefault="006E46C4" w:rsidP="00C4708C">
      <w:pPr>
        <w:spacing w:line="240" w:lineRule="auto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bCs/>
          <w:sz w:val="26"/>
          <w:szCs w:val="26"/>
        </w:rPr>
        <w:t>Léonard  MASU-GA - RUGAMIKA</w:t>
      </w:r>
    </w:p>
    <w:p w:rsidR="006E46C4" w:rsidRDefault="006E46C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E46C4" w:rsidRDefault="006E46C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E46C4" w:rsidRPr="00647B97" w:rsidRDefault="006E46C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6E46C4" w:rsidRPr="00647B97" w:rsidRDefault="006E46C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>
        <w:rPr>
          <w:rFonts w:ascii="Tahoma" w:hAnsi="Tahoma" w:cs="Tahoma"/>
          <w:sz w:val="18"/>
          <w:szCs w:val="18"/>
        </w:rPr>
        <w:t>Mme  NTIMA  MATUNDU</w:t>
      </w:r>
    </w:p>
    <w:p w:rsidR="006E46C4" w:rsidRDefault="006E46C4" w:rsidP="00127CC7">
      <w:pPr>
        <w:spacing w:line="360" w:lineRule="auto"/>
        <w:jc w:val="both"/>
        <w:rPr>
          <w:i/>
          <w:iCs/>
        </w:rPr>
      </w:pPr>
      <w:r w:rsidRPr="00A313C7">
        <w:rPr>
          <w:rFonts w:ascii="Tahoma" w:hAnsi="Tahoma" w:cs="Tahoma"/>
          <w:b/>
          <w:bCs/>
          <w:sz w:val="18"/>
          <w:szCs w:val="18"/>
        </w:rPr>
        <w:t>Visa        : DIRCABA</w:t>
      </w:r>
      <w:r>
        <w:rPr>
          <w:rFonts w:ascii="Tahoma" w:hAnsi="Tahoma" w:cs="Tahoma"/>
          <w:b/>
          <w:bCs/>
          <w:sz w:val="18"/>
          <w:szCs w:val="18"/>
        </w:rPr>
        <w:t xml:space="preserve"> I  </w:t>
      </w:r>
      <w:r>
        <w:rPr>
          <w:i/>
          <w:iCs/>
        </w:rPr>
        <w:t xml:space="preserve">     </w:t>
      </w:r>
    </w:p>
    <w:p w:rsidR="006E46C4" w:rsidRDefault="006E46C4" w:rsidP="00127CC7">
      <w:pPr>
        <w:spacing w:line="360" w:lineRule="auto"/>
        <w:jc w:val="both"/>
        <w:rPr>
          <w:i/>
          <w:iCs/>
        </w:rPr>
      </w:pPr>
      <w:bookmarkStart w:id="0" w:name="_GoBack"/>
      <w:bookmarkEnd w:id="0"/>
    </w:p>
    <w:p w:rsidR="006E46C4" w:rsidRDefault="006E46C4">
      <w:pPr>
        <w:rPr>
          <w:i/>
          <w:iCs/>
        </w:rPr>
      </w:pPr>
      <w:r>
        <w:rPr>
          <w:i/>
          <w:iCs/>
        </w:rPr>
        <w:br w:type="page"/>
      </w:r>
    </w:p>
    <w:p w:rsidR="006E46C4" w:rsidRDefault="006E46C4" w:rsidP="0049037D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8C302F">
        <w:rPr>
          <w:rFonts w:ascii="Arial" w:hAnsi="Arial" w:cs="Arial"/>
          <w:b/>
          <w:bCs/>
          <w:sz w:val="30"/>
          <w:szCs w:val="30"/>
        </w:rPr>
        <w:t>PROJET</w:t>
      </w:r>
    </w:p>
    <w:p w:rsidR="006E46C4" w:rsidRPr="008C302F" w:rsidRDefault="006E46C4" w:rsidP="0049037D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6E46C4" w:rsidRDefault="006E46C4" w:rsidP="0049037D">
      <w:pPr>
        <w:spacing w:after="0" w:line="240" w:lineRule="auto"/>
        <w:rPr>
          <w:b/>
          <w:bCs/>
          <w:i/>
          <w:iCs/>
        </w:rPr>
      </w:pP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</w:rPr>
        <w:tab/>
        <w:t xml:space="preserve">           </w:t>
      </w:r>
      <w:r w:rsidRPr="003A6AFA">
        <w:rPr>
          <w:b/>
          <w:bCs/>
          <w:i/>
          <w:iCs/>
        </w:rPr>
        <w:tab/>
      </w:r>
    </w:p>
    <w:p w:rsidR="006E46C4" w:rsidRPr="003A6AFA" w:rsidRDefault="006E46C4" w:rsidP="0049037D">
      <w:pPr>
        <w:spacing w:after="0" w:line="240" w:lineRule="auto"/>
        <w:rPr>
          <w:i/>
          <w:iCs/>
          <w:sz w:val="10"/>
          <w:szCs w:val="10"/>
        </w:rPr>
      </w:pPr>
      <w:r w:rsidRPr="003A6AFA">
        <w:rPr>
          <w:b/>
          <w:bCs/>
          <w:i/>
          <w:iCs/>
        </w:rPr>
        <w:tab/>
      </w:r>
    </w:p>
    <w:p w:rsidR="006E46C4" w:rsidRPr="00074281" w:rsidRDefault="006E46C4" w:rsidP="0049037D">
      <w:pPr>
        <w:spacing w:after="0" w:line="240" w:lineRule="auto"/>
        <w:rPr>
          <w:i/>
          <w:iCs/>
        </w:rPr>
      </w:pPr>
      <w:r w:rsidRPr="00074281">
        <w:rPr>
          <w:i/>
          <w:iCs/>
        </w:rPr>
        <w:t>N/Réf. : CAB/PR/CPCSC/                /</w:t>
      </w:r>
      <w:r>
        <w:rPr>
          <w:i/>
          <w:iCs/>
        </w:rPr>
        <w:t>FNL/MK</w:t>
      </w:r>
      <w:r w:rsidRPr="00074281">
        <w:rPr>
          <w:i/>
          <w:iCs/>
        </w:rPr>
        <w:t>/20</w:t>
      </w:r>
      <w:r>
        <w:rPr>
          <w:i/>
          <w:iCs/>
        </w:rPr>
        <w:t>12</w:t>
      </w:r>
    </w:p>
    <w:p w:rsidR="006E46C4" w:rsidRDefault="006E46C4" w:rsidP="0049037D">
      <w:pPr>
        <w:tabs>
          <w:tab w:val="left" w:pos="5220"/>
        </w:tabs>
        <w:spacing w:after="0" w:line="240" w:lineRule="auto"/>
        <w:rPr>
          <w:sz w:val="16"/>
          <w:szCs w:val="16"/>
        </w:rPr>
      </w:pPr>
    </w:p>
    <w:p w:rsidR="006E46C4" w:rsidRDefault="006E46C4" w:rsidP="0049037D">
      <w:pPr>
        <w:tabs>
          <w:tab w:val="left" w:pos="5220"/>
        </w:tabs>
        <w:spacing w:after="0" w:line="240" w:lineRule="auto"/>
        <w:rPr>
          <w:sz w:val="16"/>
          <w:szCs w:val="16"/>
        </w:rPr>
      </w:pPr>
    </w:p>
    <w:p w:rsidR="006E46C4" w:rsidRDefault="006E46C4" w:rsidP="0049037D">
      <w:pPr>
        <w:tabs>
          <w:tab w:val="left" w:pos="5220"/>
        </w:tabs>
        <w:spacing w:after="0" w:line="240" w:lineRule="auto"/>
        <w:rPr>
          <w:sz w:val="16"/>
          <w:szCs w:val="16"/>
        </w:rPr>
      </w:pPr>
    </w:p>
    <w:p w:rsidR="006E46C4" w:rsidRDefault="006E46C4" w:rsidP="0049037D">
      <w:pPr>
        <w:pStyle w:val="ListParagraph"/>
        <w:spacing w:after="0" w:line="240" w:lineRule="auto"/>
        <w:ind w:left="90" w:firstLine="4950"/>
        <w:jc w:val="both"/>
        <w:rPr>
          <w:i/>
          <w:iCs/>
        </w:rPr>
      </w:pPr>
      <w:r>
        <w:rPr>
          <w:i/>
          <w:iCs/>
        </w:rPr>
        <w:t xml:space="preserve">                                                                       </w:t>
      </w:r>
    </w:p>
    <w:p w:rsidR="006E46C4" w:rsidRPr="00125CB0" w:rsidRDefault="006E46C4" w:rsidP="0049037D">
      <w:pPr>
        <w:pStyle w:val="ListParagraph"/>
        <w:spacing w:after="0" w:line="240" w:lineRule="auto"/>
        <w:ind w:left="90" w:firstLine="4950"/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  <w:r w:rsidRPr="00125CB0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bCs/>
          <w:i/>
          <w:iCs/>
          <w:sz w:val="20"/>
          <w:szCs w:val="20"/>
        </w:rPr>
        <w:t> :</w:t>
      </w:r>
    </w:p>
    <w:p w:rsidR="006E46C4" w:rsidRPr="00125CB0" w:rsidRDefault="006E46C4" w:rsidP="0049037D">
      <w:pPr>
        <w:pStyle w:val="ListParagraph"/>
        <w:spacing w:after="0" w:line="240" w:lineRule="auto"/>
        <w:ind w:left="90" w:firstLine="4950"/>
        <w:jc w:val="both"/>
        <w:rPr>
          <w:rFonts w:ascii="Tahoma" w:hAnsi="Tahoma" w:cs="Tahoma"/>
          <w:b/>
          <w:bCs/>
          <w:i/>
          <w:iCs/>
          <w:sz w:val="10"/>
          <w:szCs w:val="10"/>
        </w:rPr>
      </w:pPr>
    </w:p>
    <w:p w:rsidR="006E46C4" w:rsidRDefault="006E46C4" w:rsidP="0049037D">
      <w:pPr>
        <w:pStyle w:val="ListParagraph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 xml:space="preserve">Monsieur le Ministre de l’Enseignement Supérieur et Universitaire ; </w:t>
      </w:r>
    </w:p>
    <w:p w:rsidR="006E46C4" w:rsidRDefault="006E46C4" w:rsidP="0049037D">
      <w:pPr>
        <w:pStyle w:val="ListParagraph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iCs/>
          <w:sz w:val="20"/>
          <w:szCs w:val="20"/>
        </w:rPr>
      </w:pPr>
      <w:r w:rsidRPr="00125CB0">
        <w:rPr>
          <w:rFonts w:ascii="Tahoma" w:hAnsi="Tahoma" w:cs="Tahoma"/>
          <w:i/>
          <w:iCs/>
          <w:sz w:val="20"/>
          <w:szCs w:val="20"/>
        </w:rPr>
        <w:t>Madame le Directeur de Cabinet Adjoint  du Chef de l’Etat ;</w:t>
      </w:r>
    </w:p>
    <w:p w:rsidR="006E46C4" w:rsidRDefault="006E46C4" w:rsidP="0049037D">
      <w:pPr>
        <w:pStyle w:val="ListParagraph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iCs/>
          <w:sz w:val="20"/>
          <w:szCs w:val="20"/>
        </w:rPr>
      </w:pPr>
      <w:r w:rsidRPr="00125CB0">
        <w:rPr>
          <w:rFonts w:ascii="Tahoma" w:hAnsi="Tahoma" w:cs="Tahoma"/>
          <w:i/>
          <w:iCs/>
          <w:sz w:val="20"/>
          <w:szCs w:val="20"/>
        </w:rPr>
        <w:t xml:space="preserve">Monsieur  le  Conseiller  Principal  </w:t>
      </w:r>
      <w:r>
        <w:rPr>
          <w:rFonts w:ascii="Tahoma" w:hAnsi="Tahoma" w:cs="Tahoma"/>
          <w:i/>
          <w:iCs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iCs/>
          <w:sz w:val="20"/>
          <w:szCs w:val="20"/>
        </w:rPr>
        <w:t>au Collège Chargé des  Questions  Sociales  et  Culturelles.</w:t>
      </w:r>
    </w:p>
    <w:p w:rsidR="006E46C4" w:rsidRPr="00125CB0" w:rsidRDefault="006E46C4" w:rsidP="0049037D">
      <w:pPr>
        <w:pStyle w:val="ListParagraph"/>
        <w:spacing w:after="0" w:line="240" w:lineRule="auto"/>
        <w:ind w:left="5310"/>
        <w:jc w:val="both"/>
        <w:rPr>
          <w:rFonts w:ascii="Tahoma" w:hAnsi="Tahoma" w:cs="Tahoma"/>
          <w:i/>
          <w:iCs/>
          <w:sz w:val="10"/>
          <w:szCs w:val="10"/>
        </w:rPr>
      </w:pPr>
    </w:p>
    <w:p w:rsidR="006E46C4" w:rsidRPr="00125CB0" w:rsidRDefault="006E46C4" w:rsidP="0049037D">
      <w:pPr>
        <w:pStyle w:val="ListParagraph"/>
        <w:spacing w:after="0" w:line="240" w:lineRule="auto"/>
        <w:ind w:left="5310"/>
        <w:jc w:val="both"/>
        <w:rPr>
          <w:rFonts w:ascii="Tahoma" w:hAnsi="Tahoma" w:cs="Tahoma"/>
          <w:b/>
          <w:bCs/>
          <w:i/>
          <w:iCs/>
          <w:sz w:val="20"/>
          <w:szCs w:val="20"/>
          <w:u w:val="single"/>
        </w:rPr>
      </w:pPr>
      <w:r w:rsidRPr="00125CB0">
        <w:rPr>
          <w:rFonts w:ascii="Tahoma" w:hAnsi="Tahoma" w:cs="Tahoma"/>
          <w:b/>
          <w:bCs/>
          <w:i/>
          <w:iCs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KINSHASA/GOMBE</w:t>
      </w:r>
    </w:p>
    <w:p w:rsidR="006E46C4" w:rsidRPr="00340538" w:rsidRDefault="006E46C4" w:rsidP="0049037D">
      <w:pPr>
        <w:tabs>
          <w:tab w:val="left" w:pos="5220"/>
        </w:tabs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sz w:val="20"/>
          <w:szCs w:val="20"/>
        </w:rPr>
        <w:t>-----------------------------------------------------------</w:t>
      </w:r>
    </w:p>
    <w:p w:rsidR="006E46C4" w:rsidRDefault="006E46C4" w:rsidP="0049037D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 xml:space="preserve">A </w:t>
      </w:r>
      <w:r>
        <w:rPr>
          <w:rFonts w:ascii="Tahoma" w:hAnsi="Tahoma" w:cs="Tahoma"/>
          <w:b/>
          <w:bCs/>
          <w:i/>
          <w:iCs/>
          <w:sz w:val="24"/>
          <w:szCs w:val="24"/>
        </w:rPr>
        <w:t xml:space="preserve">  Son Excellence Monsieur le </w:t>
      </w:r>
    </w:p>
    <w:p w:rsidR="006E46C4" w:rsidRDefault="006E46C4" w:rsidP="0049037D">
      <w:pPr>
        <w:tabs>
          <w:tab w:val="left" w:pos="4111"/>
          <w:tab w:val="left" w:pos="5387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  <w:t xml:space="preserve">Premier Ministre </w:t>
      </w:r>
    </w:p>
    <w:p w:rsidR="006E46C4" w:rsidRPr="005F2493" w:rsidRDefault="006E46C4" w:rsidP="0049037D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  <w:t xml:space="preserve">    </w:t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</w:p>
    <w:p w:rsidR="006E46C4" w:rsidRPr="00433E61" w:rsidRDefault="006E46C4" w:rsidP="0049037D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  <w:u w:val="single"/>
        </w:rPr>
      </w:pP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  <w:t xml:space="preserve">   à</w:t>
      </w:r>
      <w:r w:rsidRPr="00F620A6">
        <w:rPr>
          <w:rFonts w:ascii="Tahoma" w:hAnsi="Tahoma" w:cs="Tahoma"/>
          <w:b/>
          <w:bCs/>
          <w:i/>
          <w:i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KINSHASA/GOMBE</w:t>
      </w:r>
    </w:p>
    <w:p w:rsidR="006E46C4" w:rsidRDefault="006E46C4" w:rsidP="0049037D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</w:rPr>
      </w:pPr>
      <w:r w:rsidRPr="00B205B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B205B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B205B3">
        <w:rPr>
          <w:rFonts w:ascii="Tahoma" w:hAnsi="Tahoma" w:cs="Tahoma"/>
          <w:b/>
          <w:bCs/>
          <w:i/>
          <w:iCs/>
          <w:sz w:val="24"/>
          <w:szCs w:val="24"/>
        </w:rPr>
        <w:tab/>
      </w:r>
    </w:p>
    <w:p w:rsidR="006E46C4" w:rsidRPr="00B205B3" w:rsidRDefault="006E46C4" w:rsidP="0049037D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ab/>
      </w: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 xml:space="preserve">Concerne : </w:t>
      </w:r>
      <w:r>
        <w:rPr>
          <w:rFonts w:ascii="Tahoma" w:hAnsi="Tahoma" w:cs="Tahoma"/>
          <w:b/>
          <w:bCs/>
          <w:i/>
          <w:iCs/>
          <w:sz w:val="24"/>
          <w:szCs w:val="24"/>
        </w:rPr>
        <w:t>Demande d’explication au Ministre de l’ESU</w:t>
      </w:r>
    </w:p>
    <w:p w:rsidR="006E46C4" w:rsidRPr="0049037D" w:rsidRDefault="006E46C4" w:rsidP="0049037D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24"/>
          <w:szCs w:val="24"/>
          <w:u w:val="single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>
        <w:rPr>
          <w:rFonts w:ascii="Tahoma" w:hAnsi="Tahoma" w:cs="Tahoma"/>
          <w:b/>
          <w:bCs/>
          <w:i/>
          <w:iCs/>
          <w:sz w:val="24"/>
          <w:szCs w:val="24"/>
        </w:rPr>
        <w:tab/>
      </w:r>
      <w:r w:rsidRPr="0049037D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Accusé de réception</w:t>
      </w: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Pr="007E42E9" w:rsidRDefault="006E46C4" w:rsidP="0049037D">
      <w:pPr>
        <w:spacing w:after="0" w:line="240" w:lineRule="auto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 w:rsidRPr="007E42E9">
        <w:rPr>
          <w:rFonts w:ascii="Tahoma" w:hAnsi="Tahoma" w:cs="Tahoma"/>
          <w:b/>
          <w:bCs/>
          <w:i/>
          <w:iCs/>
          <w:sz w:val="24"/>
          <w:szCs w:val="24"/>
        </w:rPr>
        <w:t>Excellence Monsieur le Premier Ministre,</w:t>
      </w: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>J’accuse bonne réception de votre lettre en ampliation à Son Excellence Monsieur le Président de la République, référencée RDC/GC/PM/573/2011 relative à l’objet en marge et je vous en remercie.</w:t>
      </w: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>Je vous saurais gré de bien vouloir me transmettre la suite de cette lettre afin de me permettre de faire rapport au Président de la République.</w:t>
      </w:r>
    </w:p>
    <w:p w:rsidR="006E46C4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Pr="005F2493" w:rsidRDefault="006E46C4" w:rsidP="0049037D">
      <w:pPr>
        <w:spacing w:after="0" w:line="240" w:lineRule="auto"/>
        <w:jc w:val="both"/>
        <w:rPr>
          <w:rFonts w:ascii="Tahoma" w:hAnsi="Tahoma" w:cs="Tahoma"/>
          <w:i/>
          <w:iCs/>
          <w:sz w:val="24"/>
          <w:szCs w:val="24"/>
        </w:rPr>
      </w:pPr>
      <w:r w:rsidRPr="005F2493">
        <w:rPr>
          <w:rFonts w:ascii="Tahoma" w:hAnsi="Tahoma" w:cs="Tahoma"/>
          <w:i/>
          <w:iCs/>
          <w:sz w:val="24"/>
          <w:szCs w:val="24"/>
        </w:rPr>
        <w:t xml:space="preserve">Veuillez  agréer, </w:t>
      </w:r>
      <w:r w:rsidRPr="00C9763C">
        <w:rPr>
          <w:rFonts w:ascii="Tahoma" w:hAnsi="Tahoma" w:cs="Tahoma"/>
          <w:b/>
          <w:bCs/>
          <w:i/>
          <w:iCs/>
          <w:sz w:val="24"/>
          <w:szCs w:val="24"/>
        </w:rPr>
        <w:t>Excellence</w:t>
      </w:r>
      <w:r>
        <w:rPr>
          <w:rFonts w:ascii="Tahoma" w:hAnsi="Tahoma" w:cs="Tahoma"/>
          <w:i/>
          <w:i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i/>
          <w:iCs/>
          <w:sz w:val="24"/>
          <w:szCs w:val="24"/>
        </w:rPr>
        <w:t>Monsieur le Premier Ministre</w:t>
      </w:r>
      <w:r w:rsidRPr="005F2493">
        <w:rPr>
          <w:rFonts w:ascii="Tahoma" w:hAnsi="Tahoma" w:cs="Tahoma"/>
          <w:i/>
          <w:iCs/>
          <w:sz w:val="24"/>
          <w:szCs w:val="24"/>
        </w:rPr>
        <w:t>, l’expression de ma considération distinguée.</w:t>
      </w:r>
    </w:p>
    <w:p w:rsidR="006E46C4" w:rsidRPr="005F2493" w:rsidRDefault="006E46C4" w:rsidP="0049037D">
      <w:pPr>
        <w:spacing w:after="0" w:line="240" w:lineRule="auto"/>
        <w:ind w:left="1416" w:firstLine="708"/>
        <w:jc w:val="both"/>
        <w:rPr>
          <w:rFonts w:ascii="Tahoma" w:hAnsi="Tahoma" w:cs="Tahoma"/>
          <w:i/>
          <w:iCs/>
          <w:sz w:val="24"/>
          <w:szCs w:val="24"/>
        </w:rPr>
      </w:pPr>
    </w:p>
    <w:p w:rsidR="006E46C4" w:rsidRPr="005F2493" w:rsidRDefault="006E46C4" w:rsidP="0049037D">
      <w:pPr>
        <w:spacing w:after="0" w:line="240" w:lineRule="auto"/>
        <w:ind w:left="1416" w:firstLine="708"/>
        <w:jc w:val="both"/>
        <w:rPr>
          <w:rFonts w:ascii="Tahoma" w:hAnsi="Tahoma" w:cs="Tahoma"/>
          <w:i/>
          <w:iCs/>
          <w:sz w:val="24"/>
          <w:szCs w:val="24"/>
        </w:rPr>
      </w:pPr>
      <w:r w:rsidRPr="005F2493">
        <w:rPr>
          <w:rFonts w:ascii="Tahoma" w:hAnsi="Tahoma" w:cs="Tahoma"/>
          <w:i/>
          <w:iCs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iCs/>
          <w:sz w:val="24"/>
          <w:szCs w:val="24"/>
        </w:rPr>
        <w:tab/>
      </w:r>
      <w:r w:rsidRPr="005F2493">
        <w:rPr>
          <w:rFonts w:ascii="Tahoma" w:hAnsi="Tahoma" w:cs="Tahoma"/>
          <w:i/>
          <w:iCs/>
          <w:sz w:val="24"/>
          <w:szCs w:val="24"/>
        </w:rPr>
        <w:tab/>
      </w:r>
      <w:r w:rsidRPr="005F2493">
        <w:rPr>
          <w:rFonts w:ascii="Tahoma" w:hAnsi="Tahoma" w:cs="Tahoma"/>
          <w:i/>
          <w:iCs/>
          <w:sz w:val="24"/>
          <w:szCs w:val="24"/>
        </w:rPr>
        <w:tab/>
      </w:r>
    </w:p>
    <w:p w:rsidR="006E46C4" w:rsidRPr="005F2493" w:rsidRDefault="006E46C4" w:rsidP="0049037D">
      <w:pPr>
        <w:spacing w:after="0" w:line="240" w:lineRule="auto"/>
        <w:ind w:left="4956" w:firstLine="708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bCs/>
          <w:i/>
          <w:iCs/>
          <w:sz w:val="24"/>
          <w:szCs w:val="24"/>
        </w:rPr>
        <w:t>Gustave BEYA SIKU</w:t>
      </w:r>
    </w:p>
    <w:p w:rsidR="006E46C4" w:rsidRPr="005F2493" w:rsidRDefault="006E46C4" w:rsidP="0049037D">
      <w:pPr>
        <w:spacing w:after="0" w:line="240" w:lineRule="auto"/>
        <w:ind w:left="4956" w:firstLine="708"/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</w:p>
    <w:sectPr w:rsidR="006E46C4" w:rsidRPr="005F2493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cs="Wingdings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cs="Wingdings" w:hint="default"/>
      </w:rPr>
    </w:lvl>
    <w:lvl w:ilvl="1" w:tplc="100C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48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4668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6108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6828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8268" w:hanging="360"/>
      </w:pPr>
      <w:rPr>
        <w:rFonts w:ascii="Wingdings" w:hAnsi="Wingdings" w:cs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48" w:hanging="360"/>
      </w:pPr>
    </w:lvl>
    <w:lvl w:ilvl="2" w:tplc="100C001B">
      <w:start w:val="1"/>
      <w:numFmt w:val="lowerRoman"/>
      <w:lvlText w:val="%3."/>
      <w:lvlJc w:val="right"/>
      <w:pPr>
        <w:ind w:left="2868" w:hanging="180"/>
      </w:pPr>
    </w:lvl>
    <w:lvl w:ilvl="3" w:tplc="100C000F">
      <w:start w:val="1"/>
      <w:numFmt w:val="decimal"/>
      <w:lvlText w:val="%4."/>
      <w:lvlJc w:val="left"/>
      <w:pPr>
        <w:ind w:left="3588" w:hanging="360"/>
      </w:pPr>
    </w:lvl>
    <w:lvl w:ilvl="4" w:tplc="100C0019">
      <w:start w:val="1"/>
      <w:numFmt w:val="lowerLetter"/>
      <w:lvlText w:val="%5."/>
      <w:lvlJc w:val="left"/>
      <w:pPr>
        <w:ind w:left="4308" w:hanging="360"/>
      </w:pPr>
    </w:lvl>
    <w:lvl w:ilvl="5" w:tplc="100C001B">
      <w:start w:val="1"/>
      <w:numFmt w:val="lowerRoman"/>
      <w:lvlText w:val="%6."/>
      <w:lvlJc w:val="right"/>
      <w:pPr>
        <w:ind w:left="5028" w:hanging="180"/>
      </w:pPr>
    </w:lvl>
    <w:lvl w:ilvl="6" w:tplc="100C000F">
      <w:start w:val="1"/>
      <w:numFmt w:val="decimal"/>
      <w:lvlText w:val="%7."/>
      <w:lvlJc w:val="left"/>
      <w:pPr>
        <w:ind w:left="5748" w:hanging="360"/>
      </w:pPr>
    </w:lvl>
    <w:lvl w:ilvl="7" w:tplc="100C0019">
      <w:start w:val="1"/>
      <w:numFmt w:val="lowerLetter"/>
      <w:lvlText w:val="%8."/>
      <w:lvlJc w:val="left"/>
      <w:pPr>
        <w:ind w:left="6468" w:hanging="360"/>
      </w:pPr>
    </w:lvl>
    <w:lvl w:ilvl="8" w:tplc="100C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073" w:hanging="360"/>
      </w:pPr>
    </w:lvl>
    <w:lvl w:ilvl="2" w:tplc="100C001B">
      <w:start w:val="1"/>
      <w:numFmt w:val="lowerRoman"/>
      <w:lvlText w:val="%3."/>
      <w:lvlJc w:val="right"/>
      <w:pPr>
        <w:ind w:left="2793" w:hanging="180"/>
      </w:pPr>
    </w:lvl>
    <w:lvl w:ilvl="3" w:tplc="100C000F">
      <w:start w:val="1"/>
      <w:numFmt w:val="decimal"/>
      <w:lvlText w:val="%4."/>
      <w:lvlJc w:val="left"/>
      <w:pPr>
        <w:ind w:left="3513" w:hanging="360"/>
      </w:pPr>
    </w:lvl>
    <w:lvl w:ilvl="4" w:tplc="100C0019">
      <w:start w:val="1"/>
      <w:numFmt w:val="lowerLetter"/>
      <w:lvlText w:val="%5."/>
      <w:lvlJc w:val="left"/>
      <w:pPr>
        <w:ind w:left="4233" w:hanging="360"/>
      </w:pPr>
    </w:lvl>
    <w:lvl w:ilvl="5" w:tplc="100C001B">
      <w:start w:val="1"/>
      <w:numFmt w:val="lowerRoman"/>
      <w:lvlText w:val="%6."/>
      <w:lvlJc w:val="right"/>
      <w:pPr>
        <w:ind w:left="4953" w:hanging="180"/>
      </w:pPr>
    </w:lvl>
    <w:lvl w:ilvl="6" w:tplc="100C000F">
      <w:start w:val="1"/>
      <w:numFmt w:val="decimal"/>
      <w:lvlText w:val="%7."/>
      <w:lvlJc w:val="left"/>
      <w:pPr>
        <w:ind w:left="5673" w:hanging="360"/>
      </w:pPr>
    </w:lvl>
    <w:lvl w:ilvl="7" w:tplc="100C0019">
      <w:start w:val="1"/>
      <w:numFmt w:val="lowerLetter"/>
      <w:lvlText w:val="%8."/>
      <w:lvlJc w:val="left"/>
      <w:pPr>
        <w:ind w:left="6393" w:hanging="360"/>
      </w:pPr>
    </w:lvl>
    <w:lvl w:ilvl="8" w:tplc="100C001B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66" w:hanging="360"/>
      </w:pPr>
    </w:lvl>
    <w:lvl w:ilvl="2" w:tplc="100C001B">
      <w:start w:val="1"/>
      <w:numFmt w:val="lowerRoman"/>
      <w:lvlText w:val="%3."/>
      <w:lvlJc w:val="right"/>
      <w:pPr>
        <w:ind w:left="2586" w:hanging="180"/>
      </w:pPr>
    </w:lvl>
    <w:lvl w:ilvl="3" w:tplc="100C000F">
      <w:start w:val="1"/>
      <w:numFmt w:val="decimal"/>
      <w:lvlText w:val="%4."/>
      <w:lvlJc w:val="left"/>
      <w:pPr>
        <w:ind w:left="3306" w:hanging="360"/>
      </w:pPr>
    </w:lvl>
    <w:lvl w:ilvl="4" w:tplc="100C0019">
      <w:start w:val="1"/>
      <w:numFmt w:val="lowerLetter"/>
      <w:lvlText w:val="%5."/>
      <w:lvlJc w:val="left"/>
      <w:pPr>
        <w:ind w:left="4026" w:hanging="360"/>
      </w:pPr>
    </w:lvl>
    <w:lvl w:ilvl="5" w:tplc="100C001B">
      <w:start w:val="1"/>
      <w:numFmt w:val="lowerRoman"/>
      <w:lvlText w:val="%6."/>
      <w:lvlJc w:val="right"/>
      <w:pPr>
        <w:ind w:left="4746" w:hanging="180"/>
      </w:pPr>
    </w:lvl>
    <w:lvl w:ilvl="6" w:tplc="100C000F">
      <w:start w:val="1"/>
      <w:numFmt w:val="decimal"/>
      <w:lvlText w:val="%7."/>
      <w:lvlJc w:val="left"/>
      <w:pPr>
        <w:ind w:left="5466" w:hanging="360"/>
      </w:pPr>
    </w:lvl>
    <w:lvl w:ilvl="7" w:tplc="100C0019">
      <w:start w:val="1"/>
      <w:numFmt w:val="lowerLetter"/>
      <w:lvlText w:val="%8."/>
      <w:lvlJc w:val="left"/>
      <w:pPr>
        <w:ind w:left="6186" w:hanging="360"/>
      </w:pPr>
    </w:lvl>
    <w:lvl w:ilvl="8" w:tplc="100C001B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>
      <w:start w:val="1"/>
      <w:numFmt w:val="lowerRoman"/>
      <w:lvlText w:val="%3."/>
      <w:lvlJc w:val="right"/>
      <w:pPr>
        <w:ind w:left="2520" w:hanging="180"/>
      </w:pPr>
    </w:lvl>
    <w:lvl w:ilvl="3" w:tplc="100C000F">
      <w:start w:val="1"/>
      <w:numFmt w:val="decimal"/>
      <w:lvlText w:val="%4."/>
      <w:lvlJc w:val="left"/>
      <w:pPr>
        <w:ind w:left="3240" w:hanging="360"/>
      </w:pPr>
    </w:lvl>
    <w:lvl w:ilvl="4" w:tplc="100C0019">
      <w:start w:val="1"/>
      <w:numFmt w:val="lowerLetter"/>
      <w:lvlText w:val="%5."/>
      <w:lvlJc w:val="left"/>
      <w:pPr>
        <w:ind w:left="3960" w:hanging="360"/>
      </w:pPr>
    </w:lvl>
    <w:lvl w:ilvl="5" w:tplc="100C001B">
      <w:start w:val="1"/>
      <w:numFmt w:val="lowerRoman"/>
      <w:lvlText w:val="%6."/>
      <w:lvlJc w:val="right"/>
      <w:pPr>
        <w:ind w:left="4680" w:hanging="180"/>
      </w:pPr>
    </w:lvl>
    <w:lvl w:ilvl="6" w:tplc="100C000F">
      <w:start w:val="1"/>
      <w:numFmt w:val="decimal"/>
      <w:lvlText w:val="%7."/>
      <w:lvlJc w:val="left"/>
      <w:pPr>
        <w:ind w:left="5400" w:hanging="360"/>
      </w:pPr>
    </w:lvl>
    <w:lvl w:ilvl="7" w:tplc="100C0019">
      <w:start w:val="1"/>
      <w:numFmt w:val="lowerLetter"/>
      <w:lvlText w:val="%8."/>
      <w:lvlJc w:val="left"/>
      <w:pPr>
        <w:ind w:left="6120" w:hanging="360"/>
      </w:pPr>
    </w:lvl>
    <w:lvl w:ilvl="8" w:tplc="100C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>
      <w:start w:val="1"/>
      <w:numFmt w:val="lowerRoman"/>
      <w:lvlText w:val="%3."/>
      <w:lvlJc w:val="right"/>
      <w:pPr>
        <w:ind w:left="2520" w:hanging="180"/>
      </w:pPr>
    </w:lvl>
    <w:lvl w:ilvl="3" w:tplc="100C000F">
      <w:start w:val="1"/>
      <w:numFmt w:val="decimal"/>
      <w:lvlText w:val="%4."/>
      <w:lvlJc w:val="left"/>
      <w:pPr>
        <w:ind w:left="3240" w:hanging="360"/>
      </w:pPr>
    </w:lvl>
    <w:lvl w:ilvl="4" w:tplc="100C0019">
      <w:start w:val="1"/>
      <w:numFmt w:val="lowerLetter"/>
      <w:lvlText w:val="%5."/>
      <w:lvlJc w:val="left"/>
      <w:pPr>
        <w:ind w:left="3960" w:hanging="360"/>
      </w:pPr>
    </w:lvl>
    <w:lvl w:ilvl="5" w:tplc="100C001B">
      <w:start w:val="1"/>
      <w:numFmt w:val="lowerRoman"/>
      <w:lvlText w:val="%6."/>
      <w:lvlJc w:val="right"/>
      <w:pPr>
        <w:ind w:left="4680" w:hanging="180"/>
      </w:pPr>
    </w:lvl>
    <w:lvl w:ilvl="6" w:tplc="100C000F">
      <w:start w:val="1"/>
      <w:numFmt w:val="decimal"/>
      <w:lvlText w:val="%7."/>
      <w:lvlJc w:val="left"/>
      <w:pPr>
        <w:ind w:left="5400" w:hanging="360"/>
      </w:pPr>
    </w:lvl>
    <w:lvl w:ilvl="7" w:tplc="100C0019">
      <w:start w:val="1"/>
      <w:numFmt w:val="lowerLetter"/>
      <w:lvlText w:val="%8."/>
      <w:lvlJc w:val="left"/>
      <w:pPr>
        <w:ind w:left="6120" w:hanging="360"/>
      </w:pPr>
    </w:lvl>
    <w:lvl w:ilvl="8" w:tplc="100C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66" w:hanging="360"/>
      </w:pPr>
    </w:lvl>
    <w:lvl w:ilvl="2" w:tplc="100C001B">
      <w:start w:val="1"/>
      <w:numFmt w:val="lowerRoman"/>
      <w:lvlText w:val="%3."/>
      <w:lvlJc w:val="right"/>
      <w:pPr>
        <w:ind w:left="2586" w:hanging="180"/>
      </w:pPr>
    </w:lvl>
    <w:lvl w:ilvl="3" w:tplc="100C000F">
      <w:start w:val="1"/>
      <w:numFmt w:val="decimal"/>
      <w:lvlText w:val="%4."/>
      <w:lvlJc w:val="left"/>
      <w:pPr>
        <w:ind w:left="3306" w:hanging="360"/>
      </w:pPr>
    </w:lvl>
    <w:lvl w:ilvl="4" w:tplc="100C0019">
      <w:start w:val="1"/>
      <w:numFmt w:val="lowerLetter"/>
      <w:lvlText w:val="%5."/>
      <w:lvlJc w:val="left"/>
      <w:pPr>
        <w:ind w:left="4026" w:hanging="360"/>
      </w:pPr>
    </w:lvl>
    <w:lvl w:ilvl="5" w:tplc="100C001B">
      <w:start w:val="1"/>
      <w:numFmt w:val="lowerRoman"/>
      <w:lvlText w:val="%6."/>
      <w:lvlJc w:val="right"/>
      <w:pPr>
        <w:ind w:left="4746" w:hanging="180"/>
      </w:pPr>
    </w:lvl>
    <w:lvl w:ilvl="6" w:tplc="100C000F">
      <w:start w:val="1"/>
      <w:numFmt w:val="decimal"/>
      <w:lvlText w:val="%7."/>
      <w:lvlJc w:val="left"/>
      <w:pPr>
        <w:ind w:left="5466" w:hanging="360"/>
      </w:pPr>
    </w:lvl>
    <w:lvl w:ilvl="7" w:tplc="100C0019">
      <w:start w:val="1"/>
      <w:numFmt w:val="lowerLetter"/>
      <w:lvlText w:val="%8."/>
      <w:lvlJc w:val="left"/>
      <w:pPr>
        <w:ind w:left="6186" w:hanging="360"/>
      </w:pPr>
    </w:lvl>
    <w:lvl w:ilvl="8" w:tplc="100C001B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66" w:hanging="360"/>
      </w:pPr>
    </w:lvl>
    <w:lvl w:ilvl="2" w:tplc="100C001B">
      <w:start w:val="1"/>
      <w:numFmt w:val="lowerRoman"/>
      <w:lvlText w:val="%3."/>
      <w:lvlJc w:val="right"/>
      <w:pPr>
        <w:ind w:left="2586" w:hanging="180"/>
      </w:pPr>
    </w:lvl>
    <w:lvl w:ilvl="3" w:tplc="100C000F">
      <w:start w:val="1"/>
      <w:numFmt w:val="decimal"/>
      <w:lvlText w:val="%4."/>
      <w:lvlJc w:val="left"/>
      <w:pPr>
        <w:ind w:left="3306" w:hanging="360"/>
      </w:pPr>
    </w:lvl>
    <w:lvl w:ilvl="4" w:tplc="100C0019">
      <w:start w:val="1"/>
      <w:numFmt w:val="lowerLetter"/>
      <w:lvlText w:val="%5."/>
      <w:lvlJc w:val="left"/>
      <w:pPr>
        <w:ind w:left="4026" w:hanging="360"/>
      </w:pPr>
    </w:lvl>
    <w:lvl w:ilvl="5" w:tplc="100C001B">
      <w:start w:val="1"/>
      <w:numFmt w:val="lowerRoman"/>
      <w:lvlText w:val="%6."/>
      <w:lvlJc w:val="right"/>
      <w:pPr>
        <w:ind w:left="4746" w:hanging="180"/>
      </w:pPr>
    </w:lvl>
    <w:lvl w:ilvl="6" w:tplc="100C000F">
      <w:start w:val="1"/>
      <w:numFmt w:val="decimal"/>
      <w:lvlText w:val="%7."/>
      <w:lvlJc w:val="left"/>
      <w:pPr>
        <w:ind w:left="5466" w:hanging="360"/>
      </w:pPr>
    </w:lvl>
    <w:lvl w:ilvl="7" w:tplc="100C0019">
      <w:start w:val="1"/>
      <w:numFmt w:val="lowerLetter"/>
      <w:lvlText w:val="%8."/>
      <w:lvlJc w:val="left"/>
      <w:pPr>
        <w:ind w:left="6186" w:hanging="360"/>
      </w:pPr>
    </w:lvl>
    <w:lvl w:ilvl="8" w:tplc="100C001B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4281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792C"/>
    <w:rsid w:val="000D79AF"/>
    <w:rsid w:val="000E058F"/>
    <w:rsid w:val="000F3DB7"/>
    <w:rsid w:val="000F4365"/>
    <w:rsid w:val="000F6A63"/>
    <w:rsid w:val="000F77BB"/>
    <w:rsid w:val="00105B19"/>
    <w:rsid w:val="00110302"/>
    <w:rsid w:val="001105D4"/>
    <w:rsid w:val="00111ADB"/>
    <w:rsid w:val="00113994"/>
    <w:rsid w:val="00121B15"/>
    <w:rsid w:val="00125CB0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71C8E"/>
    <w:rsid w:val="00176388"/>
    <w:rsid w:val="00184E97"/>
    <w:rsid w:val="001876CD"/>
    <w:rsid w:val="00190D45"/>
    <w:rsid w:val="00192D1B"/>
    <w:rsid w:val="001977C8"/>
    <w:rsid w:val="001B3574"/>
    <w:rsid w:val="001B3BEE"/>
    <w:rsid w:val="001B54A2"/>
    <w:rsid w:val="001D0830"/>
    <w:rsid w:val="001D55B6"/>
    <w:rsid w:val="001D5BBF"/>
    <w:rsid w:val="001F23A6"/>
    <w:rsid w:val="001F37AB"/>
    <w:rsid w:val="001F6617"/>
    <w:rsid w:val="0020338A"/>
    <w:rsid w:val="00204F48"/>
    <w:rsid w:val="00215C67"/>
    <w:rsid w:val="00220A78"/>
    <w:rsid w:val="0022119A"/>
    <w:rsid w:val="00221F09"/>
    <w:rsid w:val="002247F5"/>
    <w:rsid w:val="00230438"/>
    <w:rsid w:val="00234383"/>
    <w:rsid w:val="00244814"/>
    <w:rsid w:val="00246DC0"/>
    <w:rsid w:val="00251E02"/>
    <w:rsid w:val="00251F17"/>
    <w:rsid w:val="0025369A"/>
    <w:rsid w:val="002552C0"/>
    <w:rsid w:val="0025542C"/>
    <w:rsid w:val="00257896"/>
    <w:rsid w:val="002579BB"/>
    <w:rsid w:val="00262343"/>
    <w:rsid w:val="0026518A"/>
    <w:rsid w:val="00266D82"/>
    <w:rsid w:val="0028205B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4D10"/>
    <w:rsid w:val="002C6803"/>
    <w:rsid w:val="002D172D"/>
    <w:rsid w:val="002D3A0F"/>
    <w:rsid w:val="002D6766"/>
    <w:rsid w:val="002E29EA"/>
    <w:rsid w:val="002E2D7E"/>
    <w:rsid w:val="002E58B5"/>
    <w:rsid w:val="002F6718"/>
    <w:rsid w:val="00320FCF"/>
    <w:rsid w:val="00323348"/>
    <w:rsid w:val="0032399B"/>
    <w:rsid w:val="0032686A"/>
    <w:rsid w:val="00340538"/>
    <w:rsid w:val="0034100C"/>
    <w:rsid w:val="0034103E"/>
    <w:rsid w:val="003428C1"/>
    <w:rsid w:val="003429F4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A6AFA"/>
    <w:rsid w:val="003B22B0"/>
    <w:rsid w:val="003B2617"/>
    <w:rsid w:val="003C2576"/>
    <w:rsid w:val="003C3A80"/>
    <w:rsid w:val="003D29BD"/>
    <w:rsid w:val="003D7469"/>
    <w:rsid w:val="003E2C72"/>
    <w:rsid w:val="003F2CD5"/>
    <w:rsid w:val="003F3026"/>
    <w:rsid w:val="00401538"/>
    <w:rsid w:val="00425C17"/>
    <w:rsid w:val="00426EFE"/>
    <w:rsid w:val="0043029E"/>
    <w:rsid w:val="0043085E"/>
    <w:rsid w:val="00432A13"/>
    <w:rsid w:val="00433E61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6C68"/>
    <w:rsid w:val="00467A98"/>
    <w:rsid w:val="00476B8B"/>
    <w:rsid w:val="00481336"/>
    <w:rsid w:val="004823BF"/>
    <w:rsid w:val="004838A6"/>
    <w:rsid w:val="0049037D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D7987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0062"/>
    <w:rsid w:val="005629CF"/>
    <w:rsid w:val="00570A8A"/>
    <w:rsid w:val="00577158"/>
    <w:rsid w:val="005918C9"/>
    <w:rsid w:val="00591AE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2493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47B97"/>
    <w:rsid w:val="0065671C"/>
    <w:rsid w:val="00662480"/>
    <w:rsid w:val="006642CB"/>
    <w:rsid w:val="0067023F"/>
    <w:rsid w:val="00671EB3"/>
    <w:rsid w:val="006768AD"/>
    <w:rsid w:val="0068006A"/>
    <w:rsid w:val="00687DCE"/>
    <w:rsid w:val="0069131D"/>
    <w:rsid w:val="006A3F4B"/>
    <w:rsid w:val="006A617B"/>
    <w:rsid w:val="006A65C9"/>
    <w:rsid w:val="006B1563"/>
    <w:rsid w:val="006B1F9F"/>
    <w:rsid w:val="006B2270"/>
    <w:rsid w:val="006B7FC9"/>
    <w:rsid w:val="006C034E"/>
    <w:rsid w:val="006D08C2"/>
    <w:rsid w:val="006D74FE"/>
    <w:rsid w:val="006E46C4"/>
    <w:rsid w:val="00715D68"/>
    <w:rsid w:val="00726ADA"/>
    <w:rsid w:val="00730997"/>
    <w:rsid w:val="00734038"/>
    <w:rsid w:val="0074055E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90409"/>
    <w:rsid w:val="0079285A"/>
    <w:rsid w:val="00793548"/>
    <w:rsid w:val="007A0613"/>
    <w:rsid w:val="007A313E"/>
    <w:rsid w:val="007A42AB"/>
    <w:rsid w:val="007A619D"/>
    <w:rsid w:val="007C474E"/>
    <w:rsid w:val="007E040D"/>
    <w:rsid w:val="007E1AD7"/>
    <w:rsid w:val="007E42E9"/>
    <w:rsid w:val="007E6C65"/>
    <w:rsid w:val="007F6D72"/>
    <w:rsid w:val="008075C8"/>
    <w:rsid w:val="00811990"/>
    <w:rsid w:val="00816A5C"/>
    <w:rsid w:val="00827912"/>
    <w:rsid w:val="008315BF"/>
    <w:rsid w:val="00845306"/>
    <w:rsid w:val="00847DF3"/>
    <w:rsid w:val="00850115"/>
    <w:rsid w:val="008540AD"/>
    <w:rsid w:val="008674AF"/>
    <w:rsid w:val="00876F1D"/>
    <w:rsid w:val="00883233"/>
    <w:rsid w:val="00884034"/>
    <w:rsid w:val="008903C0"/>
    <w:rsid w:val="008914DA"/>
    <w:rsid w:val="0089799F"/>
    <w:rsid w:val="008B39C2"/>
    <w:rsid w:val="008B53E4"/>
    <w:rsid w:val="008C0D26"/>
    <w:rsid w:val="008C302F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38CF"/>
    <w:rsid w:val="00936984"/>
    <w:rsid w:val="00975187"/>
    <w:rsid w:val="009866FF"/>
    <w:rsid w:val="00994E8E"/>
    <w:rsid w:val="009A1DA1"/>
    <w:rsid w:val="009A237B"/>
    <w:rsid w:val="009A2680"/>
    <w:rsid w:val="009A5AFE"/>
    <w:rsid w:val="009A7AB2"/>
    <w:rsid w:val="009A7B14"/>
    <w:rsid w:val="009B5ACD"/>
    <w:rsid w:val="009B7F25"/>
    <w:rsid w:val="009C28CE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13C7"/>
    <w:rsid w:val="00A3757C"/>
    <w:rsid w:val="00A44A2F"/>
    <w:rsid w:val="00A50C08"/>
    <w:rsid w:val="00A51F63"/>
    <w:rsid w:val="00A53632"/>
    <w:rsid w:val="00A558EF"/>
    <w:rsid w:val="00A60C47"/>
    <w:rsid w:val="00A66AA4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AF52FD"/>
    <w:rsid w:val="00B205B3"/>
    <w:rsid w:val="00B268A9"/>
    <w:rsid w:val="00B3161F"/>
    <w:rsid w:val="00B33DFD"/>
    <w:rsid w:val="00B377AC"/>
    <w:rsid w:val="00B37FCF"/>
    <w:rsid w:val="00B4752C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9763C"/>
    <w:rsid w:val="00CA3DC3"/>
    <w:rsid w:val="00CA5BAA"/>
    <w:rsid w:val="00CB468F"/>
    <w:rsid w:val="00CB5A39"/>
    <w:rsid w:val="00CC2EAC"/>
    <w:rsid w:val="00CC3390"/>
    <w:rsid w:val="00CC6AA5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22EAF"/>
    <w:rsid w:val="00D34771"/>
    <w:rsid w:val="00D471B0"/>
    <w:rsid w:val="00D506EF"/>
    <w:rsid w:val="00D5181C"/>
    <w:rsid w:val="00D53DAA"/>
    <w:rsid w:val="00D53E64"/>
    <w:rsid w:val="00D65F9E"/>
    <w:rsid w:val="00D66DE4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311E"/>
    <w:rsid w:val="00DD3E8C"/>
    <w:rsid w:val="00DD4B93"/>
    <w:rsid w:val="00DD52B9"/>
    <w:rsid w:val="00DD53BD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441B0"/>
    <w:rsid w:val="00E55EEB"/>
    <w:rsid w:val="00E6337F"/>
    <w:rsid w:val="00E64CA9"/>
    <w:rsid w:val="00E71632"/>
    <w:rsid w:val="00E73DB5"/>
    <w:rsid w:val="00E75F0F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B4CA8"/>
    <w:rsid w:val="00EC13C1"/>
    <w:rsid w:val="00EC74ED"/>
    <w:rsid w:val="00ED2506"/>
    <w:rsid w:val="00ED55BD"/>
    <w:rsid w:val="00EF286B"/>
    <w:rsid w:val="00EF6312"/>
    <w:rsid w:val="00F07CEA"/>
    <w:rsid w:val="00F15163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61686"/>
    <w:rsid w:val="00F61BAF"/>
    <w:rsid w:val="00F620A6"/>
    <w:rsid w:val="00F657CB"/>
    <w:rsid w:val="00F66E2C"/>
    <w:rsid w:val="00F72C8C"/>
    <w:rsid w:val="00F801BD"/>
    <w:rsid w:val="00F802D6"/>
    <w:rsid w:val="00F808C8"/>
    <w:rsid w:val="00F85706"/>
    <w:rsid w:val="00F9126D"/>
    <w:rsid w:val="00FA00E6"/>
    <w:rsid w:val="00FA47D8"/>
    <w:rsid w:val="00FA5C01"/>
    <w:rsid w:val="00FA710B"/>
    <w:rsid w:val="00FB0AF3"/>
    <w:rsid w:val="00FB4A5D"/>
    <w:rsid w:val="00FB5AD9"/>
    <w:rsid w:val="00FB7632"/>
    <w:rsid w:val="00FC0665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9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21E5"/>
    <w:pPr>
      <w:ind w:left="720"/>
    </w:pPr>
  </w:style>
  <w:style w:type="paragraph" w:styleId="Header">
    <w:name w:val="header"/>
    <w:basedOn w:val="Normal"/>
    <w:link w:val="HeaderChar"/>
    <w:uiPriority w:val="99"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4708C"/>
    <w:rPr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470</Words>
  <Characters>2590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 : CAB/PR/CPCSC/           /FNL/NT2012</dc:title>
  <dc:subject/>
  <dc:creator>.</dc:creator>
  <cp:keywords/>
  <dc:description/>
  <cp:lastModifiedBy>SWEET</cp:lastModifiedBy>
  <cp:revision>4</cp:revision>
  <cp:lastPrinted>2012-01-26T12:57:00Z</cp:lastPrinted>
  <dcterms:created xsi:type="dcterms:W3CDTF">2012-01-26T12:54:00Z</dcterms:created>
  <dcterms:modified xsi:type="dcterms:W3CDTF">2012-01-26T12:58:00Z</dcterms:modified>
</cp:coreProperties>
</file>