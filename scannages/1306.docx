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Default="00B82B0C" w:rsidP="00AE21E5">
      <w:pPr>
        <w:spacing w:after="0"/>
        <w:jc w:val="both"/>
        <w:rPr>
          <w:rFonts w:ascii="Tahoma" w:hAnsi="Tahoma" w:cs="Tahoma"/>
        </w:rPr>
      </w:pPr>
    </w:p>
    <w:p w:rsidR="00B82B0C" w:rsidRPr="00C4708C" w:rsidRDefault="00B82B0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  <w:bookmarkStart w:id="0" w:name="_GoBack"/>
      <w:bookmarkEnd w:id="0"/>
    </w:p>
    <w:p w:rsidR="00B82B0C" w:rsidRPr="008540AD" w:rsidRDefault="00B82B0C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/FNL/NM</w:t>
      </w:r>
      <w:r w:rsidRPr="008540AD">
        <w:rPr>
          <w:rFonts w:ascii="Tahoma" w:hAnsi="Tahoma" w:cs="Tahoma"/>
        </w:rPr>
        <w:t>/20</w:t>
      </w:r>
      <w:r>
        <w:rPr>
          <w:rFonts w:ascii="Tahoma" w:hAnsi="Tahoma" w:cs="Tahoma"/>
        </w:rPr>
        <w:t>11</w:t>
      </w:r>
    </w:p>
    <w:p w:rsidR="00B82B0C" w:rsidRPr="008540AD" w:rsidRDefault="00B82B0C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noProof/>
          <w:lang w:val="fr-FR" w:eastAsia="fr-FR"/>
        </w:rPr>
        <w:pict>
          <v:line id="_x0000_s1026" style="position:absolute;left:0;text-align:left;z-index:251658240" from="0,7.25pt" to="468pt,7.25pt" strokeweight="4.5pt">
            <v:stroke linestyle="thinThick"/>
          </v:line>
        </w:pict>
      </w:r>
    </w:p>
    <w:p w:rsidR="00B82B0C" w:rsidRPr="00C4708C" w:rsidRDefault="00B82B0C" w:rsidP="00AE21E5">
      <w:pPr>
        <w:spacing w:after="0"/>
        <w:jc w:val="both"/>
        <w:rPr>
          <w:rFonts w:ascii="Tahoma" w:hAnsi="Tahoma" w:cs="Tahoma"/>
          <w:b/>
          <w:bCs/>
          <w:sz w:val="10"/>
          <w:szCs w:val="10"/>
        </w:rPr>
      </w:pPr>
    </w:p>
    <w:p w:rsidR="00B82B0C" w:rsidRPr="00C4708C" w:rsidRDefault="00B82B0C" w:rsidP="00AE21E5">
      <w:pPr>
        <w:spacing w:after="0" w:line="240" w:lineRule="auto"/>
        <w:jc w:val="center"/>
        <w:rPr>
          <w:rFonts w:ascii="Bookman Old Style" w:hAnsi="Bookman Old Style" w:cs="Bookman Old Style"/>
          <w:b/>
          <w:bCs/>
          <w:i/>
          <w:iCs/>
          <w:sz w:val="32"/>
          <w:szCs w:val="32"/>
        </w:rPr>
      </w:pPr>
      <w:r w:rsidRPr="00C4708C">
        <w:rPr>
          <w:rFonts w:ascii="Bookman Old Style" w:hAnsi="Bookman Old Style" w:cs="Bookman Old Style"/>
          <w:b/>
          <w:bCs/>
          <w:i/>
          <w:iCs/>
          <w:sz w:val="32"/>
          <w:szCs w:val="32"/>
        </w:rPr>
        <w:t>Note  à  la  Bienveillante  Attention  de  Son  Excellence  Monsieur  le  Directeur  de  Cabinet  du  Chef  de  l’Etat</w:t>
      </w:r>
    </w:p>
    <w:p w:rsidR="00B82B0C" w:rsidRPr="008540AD" w:rsidRDefault="00B82B0C" w:rsidP="00AE21E5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noProof/>
          <w:lang w:val="fr-FR" w:eastAsia="fr-FR"/>
        </w:rPr>
        <w:pict>
          <v:line id="_x0000_s1027" style="position:absolute;left:0;text-align:left;z-index:251659264" from="162pt,7.75pt" to="4in,7.75pt" strokeweight="2.25pt"/>
        </w:pict>
      </w:r>
    </w:p>
    <w:p w:rsidR="00B82B0C" w:rsidRDefault="00B82B0C" w:rsidP="00AE21E5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</w:p>
    <w:p w:rsidR="00B82B0C" w:rsidRDefault="00B82B0C" w:rsidP="00AE21E5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</w:p>
    <w:p w:rsidR="00B82B0C" w:rsidRPr="008540AD" w:rsidRDefault="00B82B0C" w:rsidP="00AE21E5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</w:p>
    <w:p w:rsidR="00B82B0C" w:rsidRDefault="00B82B0C" w:rsidP="00243134">
      <w:pPr>
        <w:spacing w:after="0" w:line="240" w:lineRule="auto"/>
        <w:jc w:val="both"/>
        <w:rPr>
          <w:rFonts w:ascii="Tahoma" w:hAnsi="Tahoma" w:cs="Tahoma"/>
          <w:b/>
          <w:bCs/>
          <w:sz w:val="26"/>
          <w:szCs w:val="26"/>
        </w:rPr>
      </w:pPr>
      <w:r w:rsidRPr="008540AD">
        <w:rPr>
          <w:rFonts w:ascii="Tahoma" w:hAnsi="Tahoma" w:cs="Tahoma"/>
          <w:b/>
          <w:bCs/>
          <w:sz w:val="26"/>
          <w:szCs w:val="26"/>
        </w:rPr>
        <w:t xml:space="preserve">Concerne : </w:t>
      </w:r>
      <w:r>
        <w:rPr>
          <w:rFonts w:ascii="Tahoma" w:hAnsi="Tahoma" w:cs="Tahoma"/>
          <w:b/>
          <w:bCs/>
          <w:sz w:val="26"/>
          <w:szCs w:val="26"/>
        </w:rPr>
        <w:t>Invitation.</w:t>
      </w:r>
    </w:p>
    <w:p w:rsidR="00B82B0C" w:rsidRPr="00C4708C" w:rsidRDefault="00B82B0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B82B0C" w:rsidRDefault="00B82B0C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B82B0C" w:rsidRDefault="00B82B0C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Pr="00C4708C" w:rsidRDefault="00B82B0C" w:rsidP="00C4708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bCs/>
          <w:sz w:val="26"/>
          <w:szCs w:val="26"/>
          <w:u w:val="single"/>
        </w:rPr>
        <w:t>SYNTHES</w:t>
      </w:r>
      <w:r>
        <w:rPr>
          <w:rFonts w:ascii="Tahoma" w:hAnsi="Tahoma" w:cs="Tahoma"/>
          <w:b/>
          <w:bCs/>
          <w:sz w:val="26"/>
          <w:szCs w:val="26"/>
          <w:u w:val="single"/>
        </w:rPr>
        <w:t>E</w:t>
      </w:r>
    </w:p>
    <w:p w:rsidR="00B82B0C" w:rsidRPr="00C4708C" w:rsidRDefault="00B82B0C" w:rsidP="00C470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B82B0C" w:rsidRPr="00874B63" w:rsidRDefault="00B82B0C" w:rsidP="00B356CE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Dans le  cadre  du  dialogue de haut niveau  de  Nations  Unies  sur  la  Jeunesse  qui  se  tiendra  du  24  au  26  juillet  2011  à  New  York,  le  Conseil  National  de  la  Jeunesse  a  adressé  une  lettre  au  Cabinet  du  Président  de  la  République  pour  demander  la  désignation  d’un  représentant  de  la  Présidence  à  ces  assises.</w:t>
      </w:r>
    </w:p>
    <w:p w:rsidR="00B82B0C" w:rsidRDefault="00B82B0C" w:rsidP="005F249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 représentant  prendra  part  aux  réunions  préparatoires organisées en  prélude.</w:t>
      </w:r>
    </w:p>
    <w:p w:rsidR="00B82B0C" w:rsidRDefault="00B82B0C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Pr="005F2493" w:rsidRDefault="00B82B0C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Pr="00783CB1" w:rsidRDefault="00B82B0C" w:rsidP="00AB3563">
      <w:pPr>
        <w:pStyle w:val="ListParagraph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bCs/>
          <w:sz w:val="26"/>
          <w:szCs w:val="26"/>
          <w:u w:val="single"/>
        </w:rPr>
        <w:t>AVIS  ET  SUGGESTIONS</w:t>
      </w:r>
    </w:p>
    <w:p w:rsidR="00B82B0C" w:rsidRPr="00FD06C8" w:rsidRDefault="00B82B0C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Default="00B82B0C" w:rsidP="00874B63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présence  d’un  représentant  de  la  Présidence  de  la  République  à  ces  assises  sera  un  encouragement  dans  le  cadre  de  la  dynamisation  des  mouvements  des  jeunes  dans  notre  pays.</w:t>
      </w:r>
    </w:p>
    <w:p w:rsidR="00B82B0C" w:rsidRDefault="00B82B0C" w:rsidP="00B356CE">
      <w:pPr>
        <w:pStyle w:val="ListParagraph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Default="00B82B0C" w:rsidP="00B356CE">
      <w:pPr>
        <w:pStyle w:val="ListParagraph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Default="00B82B0C" w:rsidP="00B356CE">
      <w:pPr>
        <w:pStyle w:val="ListParagraph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Default="00B82B0C" w:rsidP="00B356CE">
      <w:pPr>
        <w:pStyle w:val="ListParagraph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Default="00B82B0C" w:rsidP="00B356CE">
      <w:pPr>
        <w:pStyle w:val="ListParagraph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Default="00B82B0C" w:rsidP="00B356CE">
      <w:pPr>
        <w:pStyle w:val="ListParagraph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B82B0C" w:rsidRDefault="00B82B0C" w:rsidP="00B356CE">
      <w:pPr>
        <w:pStyle w:val="ListParagraph"/>
        <w:numPr>
          <w:ilvl w:val="0"/>
          <w:numId w:val="17"/>
        </w:numPr>
        <w:tabs>
          <w:tab w:val="left" w:pos="720"/>
        </w:tabs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Collège  Chargé  des  Questions  Sociales  et  Culturelles  propose  qu’il  plaise  à  votre  autorité  de  désigner Monsieur  Faustin  NSAKA  LUMPUNGU,  Conseiller au  Collège  Chargé  des  Questions  Sociales  et  Culturelles  pour  représenter  la  Présidence  de  la  République  à  ces  assises.</w:t>
      </w:r>
    </w:p>
    <w:p w:rsidR="00B82B0C" w:rsidRPr="00EF18F9" w:rsidRDefault="00B82B0C" w:rsidP="00B356CE">
      <w:pPr>
        <w:spacing w:line="240" w:lineRule="auto"/>
        <w:ind w:left="426" w:firstLine="29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de  l’ordre  de  mission.</w:t>
      </w:r>
    </w:p>
    <w:p w:rsidR="00B82B0C" w:rsidRDefault="00B82B0C" w:rsidP="00B356CE">
      <w:pPr>
        <w:tabs>
          <w:tab w:val="left" w:pos="1843"/>
        </w:tabs>
        <w:spacing w:line="240" w:lineRule="auto"/>
        <w:ind w:left="426" w:firstLine="29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B82B0C" w:rsidRDefault="00B82B0C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B82B0C" w:rsidRPr="00A06949" w:rsidRDefault="00B82B0C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B82B0C" w:rsidRPr="00560062" w:rsidRDefault="00B82B0C" w:rsidP="00C4708C">
      <w:pPr>
        <w:spacing w:line="240" w:lineRule="auto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bCs/>
          <w:sz w:val="26"/>
          <w:szCs w:val="26"/>
        </w:rPr>
        <w:t>Léonard  MASU-GA - RUGAMIKA</w:t>
      </w:r>
    </w:p>
    <w:p w:rsidR="00B82B0C" w:rsidRDefault="00B82B0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B82B0C" w:rsidRDefault="00B82B0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B82B0C" w:rsidRDefault="00B82B0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B82B0C" w:rsidRDefault="00B82B0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B82B0C" w:rsidRDefault="00B82B0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B82B0C" w:rsidRPr="00647B97" w:rsidRDefault="00B82B0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B82B0C" w:rsidRPr="00647B97" w:rsidRDefault="00B82B0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Saisie      : Mm</w:t>
      </w:r>
      <w:r w:rsidRPr="00647B97">
        <w:rPr>
          <w:rFonts w:ascii="Tahoma" w:hAnsi="Tahoma" w:cs="Tahoma"/>
          <w:sz w:val="18"/>
          <w:szCs w:val="18"/>
        </w:rPr>
        <w:t xml:space="preserve">e  Nicole MANOKA </w:t>
      </w:r>
    </w:p>
    <w:p w:rsidR="00B82B0C" w:rsidRDefault="00B82B0C" w:rsidP="00134A64">
      <w:pPr>
        <w:spacing w:line="36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A313C7">
        <w:rPr>
          <w:rFonts w:ascii="Tahoma" w:hAnsi="Tahoma" w:cs="Tahoma"/>
          <w:b/>
          <w:bCs/>
          <w:sz w:val="18"/>
          <w:szCs w:val="18"/>
        </w:rPr>
        <w:t>Visa        : DIRCABA</w:t>
      </w:r>
      <w:r>
        <w:rPr>
          <w:rFonts w:ascii="Tahoma" w:hAnsi="Tahoma" w:cs="Tahoma"/>
          <w:b/>
          <w:bCs/>
          <w:sz w:val="18"/>
          <w:szCs w:val="18"/>
        </w:rPr>
        <w:t xml:space="preserve"> I</w:t>
      </w: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5F2493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5F2493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5F2493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:rsidR="00B82B0C" w:rsidRDefault="00B82B0C" w:rsidP="001217F4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B82B0C" w:rsidRPr="008C302F" w:rsidRDefault="00B82B0C" w:rsidP="00903F63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8C302F">
        <w:rPr>
          <w:rFonts w:ascii="Arial" w:hAnsi="Arial" w:cs="Arial"/>
          <w:b/>
          <w:bCs/>
          <w:sz w:val="30"/>
          <w:szCs w:val="30"/>
        </w:rPr>
        <w:t>PROJET</w:t>
      </w:r>
    </w:p>
    <w:p w:rsidR="00B82B0C" w:rsidRDefault="00B82B0C" w:rsidP="00903F63">
      <w:pPr>
        <w:spacing w:after="0" w:line="240" w:lineRule="auto"/>
        <w:rPr>
          <w:b/>
          <w:bCs/>
          <w:i/>
          <w:iCs/>
        </w:rPr>
      </w:pP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  <w:sz w:val="30"/>
          <w:szCs w:val="30"/>
        </w:rPr>
        <w:tab/>
      </w:r>
      <w:r w:rsidRPr="003A6AFA">
        <w:rPr>
          <w:b/>
          <w:bCs/>
          <w:i/>
          <w:iCs/>
        </w:rPr>
        <w:tab/>
        <w:t xml:space="preserve">           </w:t>
      </w:r>
      <w:r w:rsidRPr="003A6AFA">
        <w:rPr>
          <w:b/>
          <w:bCs/>
          <w:i/>
          <w:iCs/>
        </w:rPr>
        <w:tab/>
      </w:r>
    </w:p>
    <w:p w:rsidR="00B82B0C" w:rsidRPr="003A6AFA" w:rsidRDefault="00B82B0C" w:rsidP="00903F63">
      <w:pPr>
        <w:spacing w:after="0" w:line="240" w:lineRule="auto"/>
        <w:rPr>
          <w:i/>
          <w:iCs/>
          <w:sz w:val="10"/>
          <w:szCs w:val="10"/>
        </w:rPr>
      </w:pPr>
      <w:r w:rsidRPr="003A6AFA">
        <w:rPr>
          <w:b/>
          <w:bCs/>
          <w:i/>
          <w:iCs/>
        </w:rPr>
        <w:tab/>
      </w:r>
    </w:p>
    <w:p w:rsidR="00B82B0C" w:rsidRDefault="00B82B0C" w:rsidP="00903F63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8F20A8">
        <w:rPr>
          <w:rFonts w:ascii="Tahoma" w:hAnsi="Tahoma" w:cs="Tahoma"/>
          <w:b/>
          <w:bCs/>
          <w:sz w:val="28"/>
          <w:szCs w:val="28"/>
          <w:u w:val="single"/>
        </w:rPr>
        <w:t>Ordre  de  Mission</w:t>
      </w:r>
    </w:p>
    <w:p w:rsidR="00B82B0C" w:rsidRDefault="00B82B0C" w:rsidP="00903F63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B82B0C" w:rsidRDefault="00B82B0C" w:rsidP="00903F63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</w:t>
      </w:r>
      <w:r w:rsidRPr="008F20A8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personnalité  dont  le  nom  et  qualité  ci – dessous  est  désignée pour  effectuer  une  mission officielle  dont  description  suit :</w:t>
      </w:r>
    </w:p>
    <w:p w:rsidR="00B82B0C" w:rsidRDefault="00B82B0C" w:rsidP="00903F63">
      <w:pPr>
        <w:spacing w:after="0"/>
        <w:jc w:val="both"/>
        <w:rPr>
          <w:rFonts w:ascii="Tahoma" w:hAnsi="Tahoma" w:cs="Tahoma"/>
          <w:sz w:val="28"/>
          <w:szCs w:val="28"/>
        </w:rPr>
      </w:pPr>
    </w:p>
    <w:p w:rsidR="00B82B0C" w:rsidRDefault="00B82B0C" w:rsidP="00903F63">
      <w:pPr>
        <w:spacing w:after="0"/>
        <w:ind w:left="4320" w:hanging="4320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b/>
          <w:bCs/>
          <w:sz w:val="28"/>
          <w:szCs w:val="28"/>
        </w:rPr>
        <w:t>Noms  et  Qualité</w:t>
      </w:r>
      <w:r>
        <w:rPr>
          <w:rFonts w:ascii="Tahoma" w:hAnsi="Tahoma" w:cs="Tahoma"/>
          <w:sz w:val="28"/>
          <w:szCs w:val="28"/>
        </w:rPr>
        <w:t>s              :  Monsieur Faustin NSAKA LUMPUNGU;</w:t>
      </w:r>
    </w:p>
    <w:p w:rsidR="00B82B0C" w:rsidRDefault="00B82B0C" w:rsidP="00B356CE">
      <w:pPr>
        <w:spacing w:after="0"/>
        <w:ind w:left="4140" w:hanging="41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Conseiller  du  Chef  de l’Etat  au Collège  Chargé  des  Questions  Sociales  et  Culturelles.</w:t>
      </w:r>
    </w:p>
    <w:p w:rsidR="00B82B0C" w:rsidRDefault="00B82B0C" w:rsidP="00903F63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  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b/>
          <w:bCs/>
          <w:sz w:val="28"/>
          <w:szCs w:val="28"/>
        </w:rPr>
        <w:t>Objet  de  la  mission</w:t>
      </w:r>
      <w:r>
        <w:rPr>
          <w:rFonts w:ascii="Tahoma" w:hAnsi="Tahoma" w:cs="Tahoma"/>
          <w:sz w:val="28"/>
          <w:szCs w:val="28"/>
        </w:rPr>
        <w:tab/>
        <w:t xml:space="preserve">:   Prendre part au dialogue de haut niveau 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des Nations Unies sur la Jeunesse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</w:p>
    <w:p w:rsidR="00B82B0C" w:rsidRPr="00B356CE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  <w:lang w:val="en-GB"/>
        </w:rPr>
      </w:pPr>
      <w:r w:rsidRPr="00B356CE">
        <w:rPr>
          <w:rFonts w:ascii="Tahoma" w:hAnsi="Tahoma" w:cs="Tahoma"/>
          <w:b/>
          <w:bCs/>
          <w:sz w:val="28"/>
          <w:szCs w:val="28"/>
          <w:lang w:val="en-GB"/>
        </w:rPr>
        <w:t>Destination</w:t>
      </w:r>
      <w:r w:rsidRPr="00B356CE">
        <w:rPr>
          <w:rFonts w:ascii="Tahoma" w:hAnsi="Tahoma" w:cs="Tahoma"/>
          <w:sz w:val="28"/>
          <w:szCs w:val="28"/>
          <w:lang w:val="en-GB"/>
        </w:rPr>
        <w:tab/>
      </w:r>
      <w:r w:rsidRPr="00B356CE">
        <w:rPr>
          <w:rFonts w:ascii="Tahoma" w:hAnsi="Tahoma" w:cs="Tahoma"/>
          <w:sz w:val="28"/>
          <w:szCs w:val="28"/>
          <w:lang w:val="en-GB"/>
        </w:rPr>
        <w:tab/>
        <w:t xml:space="preserve">:  New York, USA  </w:t>
      </w:r>
    </w:p>
    <w:p w:rsidR="00B82B0C" w:rsidRPr="00B356CE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  <w:lang w:val="en-GB"/>
        </w:rPr>
      </w:pPr>
    </w:p>
    <w:p w:rsidR="00B82B0C" w:rsidRPr="00B356CE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  <w:lang w:val="en-GB"/>
        </w:rPr>
      </w:pPr>
      <w:r w:rsidRPr="00B356CE">
        <w:rPr>
          <w:rFonts w:ascii="Tahoma" w:hAnsi="Tahoma" w:cs="Tahoma"/>
          <w:b/>
          <w:bCs/>
          <w:sz w:val="28"/>
          <w:szCs w:val="28"/>
          <w:lang w:val="en-GB"/>
        </w:rPr>
        <w:t>Itinéraire</w:t>
      </w:r>
      <w:r w:rsidRPr="00B356CE">
        <w:rPr>
          <w:rFonts w:ascii="Tahoma" w:hAnsi="Tahoma" w:cs="Tahoma"/>
          <w:sz w:val="28"/>
          <w:szCs w:val="28"/>
          <w:lang w:val="en-GB"/>
        </w:rPr>
        <w:tab/>
      </w:r>
      <w:r w:rsidRPr="00B356CE">
        <w:rPr>
          <w:rFonts w:ascii="Tahoma" w:hAnsi="Tahoma" w:cs="Tahoma"/>
          <w:sz w:val="28"/>
          <w:szCs w:val="28"/>
          <w:lang w:val="en-GB"/>
        </w:rPr>
        <w:tab/>
        <w:t xml:space="preserve">:  Kinshasa –  Bruxelles – New York – </w:t>
      </w:r>
    </w:p>
    <w:p w:rsidR="00B82B0C" w:rsidRPr="00DB5455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sz w:val="28"/>
          <w:szCs w:val="28"/>
          <w:lang w:val="en-GB"/>
        </w:rPr>
        <w:tab/>
      </w:r>
      <w:r w:rsidRPr="00B356CE">
        <w:rPr>
          <w:rFonts w:ascii="Tahoma" w:hAnsi="Tahoma" w:cs="Tahoma"/>
          <w:sz w:val="28"/>
          <w:szCs w:val="28"/>
          <w:lang w:val="en-GB"/>
        </w:rPr>
        <w:tab/>
        <w:t xml:space="preserve">   </w:t>
      </w:r>
      <w:r>
        <w:rPr>
          <w:rFonts w:ascii="Tahoma" w:hAnsi="Tahoma" w:cs="Tahoma"/>
          <w:sz w:val="28"/>
          <w:szCs w:val="28"/>
        </w:rPr>
        <w:t>Bruxelles - Kinshasa</w:t>
      </w:r>
      <w:r w:rsidRPr="00DB5455">
        <w:rPr>
          <w:rFonts w:ascii="Tahoma" w:hAnsi="Tahoma" w:cs="Tahoma"/>
          <w:sz w:val="28"/>
          <w:szCs w:val="28"/>
        </w:rPr>
        <w:t xml:space="preserve">. </w:t>
      </w:r>
    </w:p>
    <w:p w:rsidR="00B82B0C" w:rsidRPr="00DB5455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b/>
          <w:bCs/>
          <w:sz w:val="28"/>
          <w:szCs w:val="28"/>
        </w:rPr>
        <w:t>Date  de  départ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: le   22  juillet  2011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b/>
          <w:bCs/>
          <w:sz w:val="28"/>
          <w:szCs w:val="28"/>
        </w:rPr>
        <w:t>Date  retour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:  le  28  juillet 2011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b/>
          <w:bCs/>
          <w:sz w:val="28"/>
          <w:szCs w:val="28"/>
        </w:rPr>
        <w:t>Durée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:  6  jours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b/>
          <w:bCs/>
          <w:sz w:val="28"/>
          <w:szCs w:val="28"/>
        </w:rPr>
        <w:t>Moyen  de  transport</w:t>
      </w:r>
      <w:r>
        <w:rPr>
          <w:rFonts w:ascii="Tahoma" w:hAnsi="Tahoma" w:cs="Tahoma"/>
          <w:sz w:val="28"/>
          <w:szCs w:val="28"/>
        </w:rPr>
        <w:tab/>
        <w:t>:  Par  Avion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  <w:r w:rsidRPr="00B356CE">
        <w:rPr>
          <w:rFonts w:ascii="Tahoma" w:hAnsi="Tahoma" w:cs="Tahoma"/>
          <w:b/>
          <w:bCs/>
          <w:sz w:val="28"/>
          <w:szCs w:val="28"/>
        </w:rPr>
        <w:t>Frais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:  à  charge  du  Trésor  Public</w:t>
      </w:r>
    </w:p>
    <w:p w:rsidR="00B82B0C" w:rsidRDefault="00B82B0C" w:rsidP="00903F63">
      <w:pPr>
        <w:spacing w:after="0"/>
        <w:ind w:left="2832" w:hanging="2832"/>
        <w:jc w:val="both"/>
        <w:rPr>
          <w:rFonts w:ascii="Tahoma" w:hAnsi="Tahoma" w:cs="Tahoma"/>
          <w:sz w:val="28"/>
          <w:szCs w:val="28"/>
        </w:rPr>
      </w:pPr>
    </w:p>
    <w:p w:rsidR="00B82B0C" w:rsidRDefault="00B82B0C" w:rsidP="00903F63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Les  Autorités  tant  Civiles  que  Militaires  sont  priées  de  lui  prêter  assistance  pour  l’accomplissement  de  sa  mission.</w:t>
      </w:r>
    </w:p>
    <w:p w:rsidR="00B82B0C" w:rsidRDefault="00B82B0C" w:rsidP="00804929">
      <w:pPr>
        <w:spacing w:after="0" w:line="240" w:lineRule="auto"/>
        <w:jc w:val="center"/>
        <w:rPr>
          <w:rFonts w:ascii="Tahoma" w:hAnsi="Tahoma" w:cs="Tahoma"/>
          <w:b/>
          <w:bCs/>
          <w:sz w:val="26"/>
          <w:szCs w:val="26"/>
        </w:rPr>
      </w:pPr>
    </w:p>
    <w:sectPr w:rsidR="00B82B0C" w:rsidSect="00B356CE">
      <w:headerReference w:type="default" r:id="rId7"/>
      <w:pgSz w:w="11906" w:h="16838"/>
      <w:pgMar w:top="1417" w:right="1417" w:bottom="28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B0C" w:rsidRDefault="00B82B0C">
      <w:r>
        <w:separator/>
      </w:r>
    </w:p>
  </w:endnote>
  <w:endnote w:type="continuationSeparator" w:id="1">
    <w:p w:rsidR="00B82B0C" w:rsidRDefault="00B82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B0C" w:rsidRDefault="00B82B0C">
      <w:r>
        <w:separator/>
      </w:r>
    </w:p>
  </w:footnote>
  <w:footnote w:type="continuationSeparator" w:id="1">
    <w:p w:rsidR="00B82B0C" w:rsidRDefault="00B82B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0C" w:rsidRDefault="00B82B0C" w:rsidP="00E971C1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82B0C" w:rsidRDefault="00B82B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24" w:hanging="360"/>
      </w:pPr>
    </w:lvl>
    <w:lvl w:ilvl="2" w:tplc="100C001B">
      <w:start w:val="1"/>
      <w:numFmt w:val="lowerRoman"/>
      <w:lvlText w:val="%3."/>
      <w:lvlJc w:val="right"/>
      <w:pPr>
        <w:ind w:left="2444" w:hanging="180"/>
      </w:pPr>
    </w:lvl>
    <w:lvl w:ilvl="3" w:tplc="100C000F">
      <w:start w:val="1"/>
      <w:numFmt w:val="decimal"/>
      <w:lvlText w:val="%4."/>
      <w:lvlJc w:val="left"/>
      <w:pPr>
        <w:ind w:left="3164" w:hanging="360"/>
      </w:pPr>
    </w:lvl>
    <w:lvl w:ilvl="4" w:tplc="100C0019">
      <w:start w:val="1"/>
      <w:numFmt w:val="lowerLetter"/>
      <w:lvlText w:val="%5."/>
      <w:lvlJc w:val="left"/>
      <w:pPr>
        <w:ind w:left="3884" w:hanging="360"/>
      </w:pPr>
    </w:lvl>
    <w:lvl w:ilvl="5" w:tplc="100C001B">
      <w:start w:val="1"/>
      <w:numFmt w:val="lowerRoman"/>
      <w:lvlText w:val="%6."/>
      <w:lvlJc w:val="right"/>
      <w:pPr>
        <w:ind w:left="4604" w:hanging="180"/>
      </w:pPr>
    </w:lvl>
    <w:lvl w:ilvl="6" w:tplc="100C000F">
      <w:start w:val="1"/>
      <w:numFmt w:val="decimal"/>
      <w:lvlText w:val="%7."/>
      <w:lvlJc w:val="left"/>
      <w:pPr>
        <w:ind w:left="5324" w:hanging="360"/>
      </w:pPr>
    </w:lvl>
    <w:lvl w:ilvl="7" w:tplc="100C0019">
      <w:start w:val="1"/>
      <w:numFmt w:val="lowerLetter"/>
      <w:lvlText w:val="%8."/>
      <w:lvlJc w:val="left"/>
      <w:pPr>
        <w:ind w:left="6044" w:hanging="360"/>
      </w:pPr>
    </w:lvl>
    <w:lvl w:ilvl="8" w:tplc="100C001B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="Times New Roman" w:hAnsi="Tahoma"/>
      </w:rPr>
    </w:lvl>
    <w:lvl w:ilvl="1" w:tplc="10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084" w:hanging="360"/>
      </w:pPr>
    </w:lvl>
    <w:lvl w:ilvl="2" w:tplc="100C001B">
      <w:start w:val="1"/>
      <w:numFmt w:val="lowerRoman"/>
      <w:lvlText w:val="%3."/>
      <w:lvlJc w:val="right"/>
      <w:pPr>
        <w:ind w:left="2804" w:hanging="180"/>
      </w:pPr>
    </w:lvl>
    <w:lvl w:ilvl="3" w:tplc="100C000F">
      <w:start w:val="1"/>
      <w:numFmt w:val="decimal"/>
      <w:lvlText w:val="%4."/>
      <w:lvlJc w:val="left"/>
      <w:pPr>
        <w:ind w:left="3524" w:hanging="360"/>
      </w:pPr>
    </w:lvl>
    <w:lvl w:ilvl="4" w:tplc="100C0019">
      <w:start w:val="1"/>
      <w:numFmt w:val="lowerLetter"/>
      <w:lvlText w:val="%5."/>
      <w:lvlJc w:val="left"/>
      <w:pPr>
        <w:ind w:left="4244" w:hanging="360"/>
      </w:pPr>
    </w:lvl>
    <w:lvl w:ilvl="5" w:tplc="100C001B">
      <w:start w:val="1"/>
      <w:numFmt w:val="lowerRoman"/>
      <w:lvlText w:val="%6."/>
      <w:lvlJc w:val="right"/>
      <w:pPr>
        <w:ind w:left="4964" w:hanging="180"/>
      </w:pPr>
    </w:lvl>
    <w:lvl w:ilvl="6" w:tplc="100C000F">
      <w:start w:val="1"/>
      <w:numFmt w:val="decimal"/>
      <w:lvlText w:val="%7."/>
      <w:lvlJc w:val="left"/>
      <w:pPr>
        <w:ind w:left="5684" w:hanging="360"/>
      </w:pPr>
    </w:lvl>
    <w:lvl w:ilvl="7" w:tplc="100C0019">
      <w:start w:val="1"/>
      <w:numFmt w:val="lowerLetter"/>
      <w:lvlText w:val="%8."/>
      <w:lvlJc w:val="left"/>
      <w:pPr>
        <w:ind w:left="6404" w:hanging="360"/>
      </w:pPr>
    </w:lvl>
    <w:lvl w:ilvl="8" w:tplc="100C001B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Times New Roman" w:hAnsi="Tahom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9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>
      <w:start w:val="1"/>
      <w:numFmt w:val="lowerRoman"/>
      <w:lvlText w:val="%3."/>
      <w:lvlJc w:val="right"/>
      <w:pPr>
        <w:ind w:left="2520" w:hanging="180"/>
      </w:pPr>
    </w:lvl>
    <w:lvl w:ilvl="3" w:tplc="100C000F">
      <w:start w:val="1"/>
      <w:numFmt w:val="decimal"/>
      <w:lvlText w:val="%4."/>
      <w:lvlJc w:val="left"/>
      <w:pPr>
        <w:ind w:left="3240" w:hanging="360"/>
      </w:pPr>
    </w:lvl>
    <w:lvl w:ilvl="4" w:tplc="100C0019">
      <w:start w:val="1"/>
      <w:numFmt w:val="lowerLetter"/>
      <w:lvlText w:val="%5."/>
      <w:lvlJc w:val="left"/>
      <w:pPr>
        <w:ind w:left="3960" w:hanging="360"/>
      </w:pPr>
    </w:lvl>
    <w:lvl w:ilvl="5" w:tplc="100C001B">
      <w:start w:val="1"/>
      <w:numFmt w:val="lowerRoman"/>
      <w:lvlText w:val="%6."/>
      <w:lvlJc w:val="right"/>
      <w:pPr>
        <w:ind w:left="4680" w:hanging="180"/>
      </w:pPr>
    </w:lvl>
    <w:lvl w:ilvl="6" w:tplc="100C000F">
      <w:start w:val="1"/>
      <w:numFmt w:val="decimal"/>
      <w:lvlText w:val="%7."/>
      <w:lvlJc w:val="left"/>
      <w:pPr>
        <w:ind w:left="5400" w:hanging="360"/>
      </w:pPr>
    </w:lvl>
    <w:lvl w:ilvl="7" w:tplc="100C0019">
      <w:start w:val="1"/>
      <w:numFmt w:val="lowerLetter"/>
      <w:lvlText w:val="%8."/>
      <w:lvlJc w:val="left"/>
      <w:pPr>
        <w:ind w:left="6120" w:hanging="360"/>
      </w:pPr>
    </w:lvl>
    <w:lvl w:ilvl="8" w:tplc="100C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>
      <w:start w:val="1"/>
      <w:numFmt w:val="lowerRoman"/>
      <w:lvlText w:val="%3."/>
      <w:lvlJc w:val="right"/>
      <w:pPr>
        <w:ind w:left="2520" w:hanging="180"/>
      </w:pPr>
    </w:lvl>
    <w:lvl w:ilvl="3" w:tplc="100C000F">
      <w:start w:val="1"/>
      <w:numFmt w:val="decimal"/>
      <w:lvlText w:val="%4."/>
      <w:lvlJc w:val="left"/>
      <w:pPr>
        <w:ind w:left="3240" w:hanging="360"/>
      </w:pPr>
    </w:lvl>
    <w:lvl w:ilvl="4" w:tplc="100C0019">
      <w:start w:val="1"/>
      <w:numFmt w:val="lowerLetter"/>
      <w:lvlText w:val="%5."/>
      <w:lvlJc w:val="left"/>
      <w:pPr>
        <w:ind w:left="3960" w:hanging="360"/>
      </w:pPr>
    </w:lvl>
    <w:lvl w:ilvl="5" w:tplc="100C001B">
      <w:start w:val="1"/>
      <w:numFmt w:val="lowerRoman"/>
      <w:lvlText w:val="%6."/>
      <w:lvlJc w:val="right"/>
      <w:pPr>
        <w:ind w:left="4680" w:hanging="180"/>
      </w:pPr>
    </w:lvl>
    <w:lvl w:ilvl="6" w:tplc="100C000F">
      <w:start w:val="1"/>
      <w:numFmt w:val="decimal"/>
      <w:lvlText w:val="%7."/>
      <w:lvlJc w:val="left"/>
      <w:pPr>
        <w:ind w:left="5400" w:hanging="360"/>
      </w:pPr>
    </w:lvl>
    <w:lvl w:ilvl="7" w:tplc="100C0019">
      <w:start w:val="1"/>
      <w:numFmt w:val="lowerLetter"/>
      <w:lvlText w:val="%8."/>
      <w:lvlJc w:val="left"/>
      <w:pPr>
        <w:ind w:left="6120" w:hanging="360"/>
      </w:pPr>
    </w:lvl>
    <w:lvl w:ilvl="8" w:tplc="100C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24" w:hanging="360"/>
      </w:pPr>
    </w:lvl>
    <w:lvl w:ilvl="2" w:tplc="100C001B">
      <w:start w:val="1"/>
      <w:numFmt w:val="lowerRoman"/>
      <w:lvlText w:val="%3."/>
      <w:lvlJc w:val="right"/>
      <w:pPr>
        <w:ind w:left="2444" w:hanging="180"/>
      </w:pPr>
    </w:lvl>
    <w:lvl w:ilvl="3" w:tplc="100C000F">
      <w:start w:val="1"/>
      <w:numFmt w:val="decimal"/>
      <w:lvlText w:val="%4."/>
      <w:lvlJc w:val="left"/>
      <w:pPr>
        <w:ind w:left="3164" w:hanging="360"/>
      </w:pPr>
    </w:lvl>
    <w:lvl w:ilvl="4" w:tplc="100C0019">
      <w:start w:val="1"/>
      <w:numFmt w:val="lowerLetter"/>
      <w:lvlText w:val="%5."/>
      <w:lvlJc w:val="left"/>
      <w:pPr>
        <w:ind w:left="3884" w:hanging="360"/>
      </w:pPr>
    </w:lvl>
    <w:lvl w:ilvl="5" w:tplc="100C001B">
      <w:start w:val="1"/>
      <w:numFmt w:val="lowerRoman"/>
      <w:lvlText w:val="%6."/>
      <w:lvlJc w:val="right"/>
      <w:pPr>
        <w:ind w:left="4604" w:hanging="180"/>
      </w:pPr>
    </w:lvl>
    <w:lvl w:ilvl="6" w:tplc="100C000F">
      <w:start w:val="1"/>
      <w:numFmt w:val="decimal"/>
      <w:lvlText w:val="%7."/>
      <w:lvlJc w:val="left"/>
      <w:pPr>
        <w:ind w:left="5324" w:hanging="360"/>
      </w:pPr>
    </w:lvl>
    <w:lvl w:ilvl="7" w:tplc="100C0019">
      <w:start w:val="1"/>
      <w:numFmt w:val="lowerLetter"/>
      <w:lvlText w:val="%8."/>
      <w:lvlJc w:val="left"/>
      <w:pPr>
        <w:ind w:left="6044" w:hanging="360"/>
      </w:pPr>
    </w:lvl>
    <w:lvl w:ilvl="8" w:tplc="100C001B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3524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964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684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24" w:hanging="360"/>
      </w:pPr>
      <w:rPr>
        <w:rFonts w:ascii="Wingdings" w:hAnsi="Wingdings" w:cs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="Times New Roman" w:hAnsi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084" w:hanging="360"/>
      </w:pPr>
    </w:lvl>
    <w:lvl w:ilvl="2" w:tplc="100C001B">
      <w:start w:val="1"/>
      <w:numFmt w:val="lowerRoman"/>
      <w:lvlText w:val="%3."/>
      <w:lvlJc w:val="right"/>
      <w:pPr>
        <w:ind w:left="2804" w:hanging="180"/>
      </w:pPr>
    </w:lvl>
    <w:lvl w:ilvl="3" w:tplc="100C000F">
      <w:start w:val="1"/>
      <w:numFmt w:val="decimal"/>
      <w:lvlText w:val="%4."/>
      <w:lvlJc w:val="left"/>
      <w:pPr>
        <w:ind w:left="3524" w:hanging="360"/>
      </w:pPr>
    </w:lvl>
    <w:lvl w:ilvl="4" w:tplc="100C0019">
      <w:start w:val="1"/>
      <w:numFmt w:val="lowerLetter"/>
      <w:lvlText w:val="%5."/>
      <w:lvlJc w:val="left"/>
      <w:pPr>
        <w:ind w:left="4244" w:hanging="360"/>
      </w:pPr>
    </w:lvl>
    <w:lvl w:ilvl="5" w:tplc="100C001B">
      <w:start w:val="1"/>
      <w:numFmt w:val="lowerRoman"/>
      <w:lvlText w:val="%6."/>
      <w:lvlJc w:val="right"/>
      <w:pPr>
        <w:ind w:left="4964" w:hanging="180"/>
      </w:pPr>
    </w:lvl>
    <w:lvl w:ilvl="6" w:tplc="100C000F">
      <w:start w:val="1"/>
      <w:numFmt w:val="decimal"/>
      <w:lvlText w:val="%7."/>
      <w:lvlJc w:val="left"/>
      <w:pPr>
        <w:ind w:left="5684" w:hanging="360"/>
      </w:pPr>
    </w:lvl>
    <w:lvl w:ilvl="7" w:tplc="100C0019">
      <w:start w:val="1"/>
      <w:numFmt w:val="lowerLetter"/>
      <w:lvlText w:val="%8."/>
      <w:lvlJc w:val="left"/>
      <w:pPr>
        <w:ind w:left="6404" w:hanging="360"/>
      </w:pPr>
    </w:lvl>
    <w:lvl w:ilvl="8" w:tplc="100C001B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21E5"/>
    <w:rsid w:val="000024B2"/>
    <w:rsid w:val="00003C38"/>
    <w:rsid w:val="00006C6A"/>
    <w:rsid w:val="0001287E"/>
    <w:rsid w:val="00017EE0"/>
    <w:rsid w:val="00025814"/>
    <w:rsid w:val="000322D2"/>
    <w:rsid w:val="00034CEE"/>
    <w:rsid w:val="000403F2"/>
    <w:rsid w:val="000452A0"/>
    <w:rsid w:val="00074603"/>
    <w:rsid w:val="00091C24"/>
    <w:rsid w:val="000963A1"/>
    <w:rsid w:val="00096DF3"/>
    <w:rsid w:val="000A2C0E"/>
    <w:rsid w:val="000B4BB8"/>
    <w:rsid w:val="000B4C55"/>
    <w:rsid w:val="000C14F5"/>
    <w:rsid w:val="000C5323"/>
    <w:rsid w:val="000D0941"/>
    <w:rsid w:val="000D32F3"/>
    <w:rsid w:val="000E3618"/>
    <w:rsid w:val="000E5280"/>
    <w:rsid w:val="000F5713"/>
    <w:rsid w:val="00105B19"/>
    <w:rsid w:val="00106692"/>
    <w:rsid w:val="001217F4"/>
    <w:rsid w:val="00121B15"/>
    <w:rsid w:val="001265D8"/>
    <w:rsid w:val="001303C6"/>
    <w:rsid w:val="00134A64"/>
    <w:rsid w:val="00151464"/>
    <w:rsid w:val="001632EF"/>
    <w:rsid w:val="001803FE"/>
    <w:rsid w:val="00186B72"/>
    <w:rsid w:val="00190D45"/>
    <w:rsid w:val="001924EA"/>
    <w:rsid w:val="00194D1F"/>
    <w:rsid w:val="00196337"/>
    <w:rsid w:val="001A09DE"/>
    <w:rsid w:val="001B0F0E"/>
    <w:rsid w:val="001B3574"/>
    <w:rsid w:val="001B4B53"/>
    <w:rsid w:val="001D0830"/>
    <w:rsid w:val="001F10AB"/>
    <w:rsid w:val="001F6617"/>
    <w:rsid w:val="001F6633"/>
    <w:rsid w:val="00200CE0"/>
    <w:rsid w:val="00203E24"/>
    <w:rsid w:val="002109E6"/>
    <w:rsid w:val="00210DC2"/>
    <w:rsid w:val="0022017A"/>
    <w:rsid w:val="00230438"/>
    <w:rsid w:val="0023745A"/>
    <w:rsid w:val="00240020"/>
    <w:rsid w:val="00243134"/>
    <w:rsid w:val="00251E02"/>
    <w:rsid w:val="0026283D"/>
    <w:rsid w:val="0026518A"/>
    <w:rsid w:val="00270366"/>
    <w:rsid w:val="002773D1"/>
    <w:rsid w:val="0029250D"/>
    <w:rsid w:val="00293C91"/>
    <w:rsid w:val="002A0625"/>
    <w:rsid w:val="002B15E2"/>
    <w:rsid w:val="002B2A06"/>
    <w:rsid w:val="002B3518"/>
    <w:rsid w:val="002D3814"/>
    <w:rsid w:val="002E29EA"/>
    <w:rsid w:val="00304048"/>
    <w:rsid w:val="00306222"/>
    <w:rsid w:val="0031101A"/>
    <w:rsid w:val="003124D7"/>
    <w:rsid w:val="00315093"/>
    <w:rsid w:val="00320FCF"/>
    <w:rsid w:val="0032686A"/>
    <w:rsid w:val="00336443"/>
    <w:rsid w:val="0034100C"/>
    <w:rsid w:val="00376EE4"/>
    <w:rsid w:val="003803EB"/>
    <w:rsid w:val="00387D8A"/>
    <w:rsid w:val="003938B7"/>
    <w:rsid w:val="003A6AFA"/>
    <w:rsid w:val="003A73A7"/>
    <w:rsid w:val="003B1AE5"/>
    <w:rsid w:val="003B22B0"/>
    <w:rsid w:val="003B27D1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C73"/>
    <w:rsid w:val="00411DAD"/>
    <w:rsid w:val="00425C17"/>
    <w:rsid w:val="0043085E"/>
    <w:rsid w:val="00431802"/>
    <w:rsid w:val="00434B43"/>
    <w:rsid w:val="004421AE"/>
    <w:rsid w:val="004421D1"/>
    <w:rsid w:val="00457FF6"/>
    <w:rsid w:val="004671FA"/>
    <w:rsid w:val="00467A98"/>
    <w:rsid w:val="0047377B"/>
    <w:rsid w:val="00474AC3"/>
    <w:rsid w:val="00477FA7"/>
    <w:rsid w:val="0048707F"/>
    <w:rsid w:val="00494890"/>
    <w:rsid w:val="004963D1"/>
    <w:rsid w:val="00497328"/>
    <w:rsid w:val="004B4537"/>
    <w:rsid w:val="004B641F"/>
    <w:rsid w:val="004E5916"/>
    <w:rsid w:val="00505080"/>
    <w:rsid w:val="00512E76"/>
    <w:rsid w:val="00515776"/>
    <w:rsid w:val="00517472"/>
    <w:rsid w:val="005252BA"/>
    <w:rsid w:val="00525C25"/>
    <w:rsid w:val="005319D8"/>
    <w:rsid w:val="0054310C"/>
    <w:rsid w:val="00551496"/>
    <w:rsid w:val="00560062"/>
    <w:rsid w:val="0057198F"/>
    <w:rsid w:val="00583420"/>
    <w:rsid w:val="00587CE0"/>
    <w:rsid w:val="00591120"/>
    <w:rsid w:val="00592C2B"/>
    <w:rsid w:val="005A2BAC"/>
    <w:rsid w:val="005A72DA"/>
    <w:rsid w:val="005B1ED8"/>
    <w:rsid w:val="005C3440"/>
    <w:rsid w:val="005C3ECF"/>
    <w:rsid w:val="005E3174"/>
    <w:rsid w:val="005F2493"/>
    <w:rsid w:val="005F29FE"/>
    <w:rsid w:val="005F5BF5"/>
    <w:rsid w:val="005F7ED1"/>
    <w:rsid w:val="00603F64"/>
    <w:rsid w:val="006271C3"/>
    <w:rsid w:val="00631FE7"/>
    <w:rsid w:val="00635069"/>
    <w:rsid w:val="00647B97"/>
    <w:rsid w:val="0065121D"/>
    <w:rsid w:val="00661F5F"/>
    <w:rsid w:val="00665B90"/>
    <w:rsid w:val="00666B61"/>
    <w:rsid w:val="0067023F"/>
    <w:rsid w:val="00671EB3"/>
    <w:rsid w:val="0067529E"/>
    <w:rsid w:val="006973D0"/>
    <w:rsid w:val="006A4249"/>
    <w:rsid w:val="006A65C9"/>
    <w:rsid w:val="006B4F87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6A14"/>
    <w:rsid w:val="007C46E5"/>
    <w:rsid w:val="007C474E"/>
    <w:rsid w:val="007F6D72"/>
    <w:rsid w:val="00804929"/>
    <w:rsid w:val="00816A5C"/>
    <w:rsid w:val="00822032"/>
    <w:rsid w:val="008303AD"/>
    <w:rsid w:val="008408D2"/>
    <w:rsid w:val="008414D0"/>
    <w:rsid w:val="008540AD"/>
    <w:rsid w:val="00860080"/>
    <w:rsid w:val="00874B63"/>
    <w:rsid w:val="00875A9F"/>
    <w:rsid w:val="00883B91"/>
    <w:rsid w:val="00884034"/>
    <w:rsid w:val="008914DA"/>
    <w:rsid w:val="008A73AC"/>
    <w:rsid w:val="008B39C2"/>
    <w:rsid w:val="008C14EB"/>
    <w:rsid w:val="008C302F"/>
    <w:rsid w:val="008D1383"/>
    <w:rsid w:val="008F20A8"/>
    <w:rsid w:val="00903F63"/>
    <w:rsid w:val="00905372"/>
    <w:rsid w:val="009142BF"/>
    <w:rsid w:val="009156C1"/>
    <w:rsid w:val="009159AD"/>
    <w:rsid w:val="0092073A"/>
    <w:rsid w:val="009214B3"/>
    <w:rsid w:val="00925A03"/>
    <w:rsid w:val="00926357"/>
    <w:rsid w:val="00934665"/>
    <w:rsid w:val="00936984"/>
    <w:rsid w:val="009427F5"/>
    <w:rsid w:val="00950823"/>
    <w:rsid w:val="00951626"/>
    <w:rsid w:val="00956A06"/>
    <w:rsid w:val="0096792E"/>
    <w:rsid w:val="0098296A"/>
    <w:rsid w:val="00986BC7"/>
    <w:rsid w:val="0098789D"/>
    <w:rsid w:val="00994FB2"/>
    <w:rsid w:val="009A2680"/>
    <w:rsid w:val="009B279C"/>
    <w:rsid w:val="009C5CCA"/>
    <w:rsid w:val="009D2869"/>
    <w:rsid w:val="009F428C"/>
    <w:rsid w:val="00A03329"/>
    <w:rsid w:val="00A047D0"/>
    <w:rsid w:val="00A06949"/>
    <w:rsid w:val="00A1493F"/>
    <w:rsid w:val="00A20B06"/>
    <w:rsid w:val="00A2279D"/>
    <w:rsid w:val="00A313C7"/>
    <w:rsid w:val="00A44A2F"/>
    <w:rsid w:val="00A52765"/>
    <w:rsid w:val="00A53632"/>
    <w:rsid w:val="00A55428"/>
    <w:rsid w:val="00A641A2"/>
    <w:rsid w:val="00A76473"/>
    <w:rsid w:val="00A83ABC"/>
    <w:rsid w:val="00A83DC0"/>
    <w:rsid w:val="00A870A0"/>
    <w:rsid w:val="00A907F8"/>
    <w:rsid w:val="00AA0102"/>
    <w:rsid w:val="00AA0DA4"/>
    <w:rsid w:val="00AA1F0B"/>
    <w:rsid w:val="00AB3563"/>
    <w:rsid w:val="00AB5C26"/>
    <w:rsid w:val="00AC5FEC"/>
    <w:rsid w:val="00AC78DD"/>
    <w:rsid w:val="00AD4837"/>
    <w:rsid w:val="00AE1769"/>
    <w:rsid w:val="00AE21E5"/>
    <w:rsid w:val="00AF636E"/>
    <w:rsid w:val="00B235B8"/>
    <w:rsid w:val="00B250D6"/>
    <w:rsid w:val="00B2511E"/>
    <w:rsid w:val="00B268A9"/>
    <w:rsid w:val="00B31956"/>
    <w:rsid w:val="00B356CE"/>
    <w:rsid w:val="00B372A8"/>
    <w:rsid w:val="00B44259"/>
    <w:rsid w:val="00B622E3"/>
    <w:rsid w:val="00B678AD"/>
    <w:rsid w:val="00B71506"/>
    <w:rsid w:val="00B716E2"/>
    <w:rsid w:val="00B77749"/>
    <w:rsid w:val="00B82B0C"/>
    <w:rsid w:val="00B8376B"/>
    <w:rsid w:val="00BA325F"/>
    <w:rsid w:val="00BA3330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30DD3"/>
    <w:rsid w:val="00C401EC"/>
    <w:rsid w:val="00C40E46"/>
    <w:rsid w:val="00C42889"/>
    <w:rsid w:val="00C4708C"/>
    <w:rsid w:val="00C4715B"/>
    <w:rsid w:val="00C51E9F"/>
    <w:rsid w:val="00C63721"/>
    <w:rsid w:val="00C63D90"/>
    <w:rsid w:val="00C65A77"/>
    <w:rsid w:val="00C679AF"/>
    <w:rsid w:val="00C763BA"/>
    <w:rsid w:val="00C772A4"/>
    <w:rsid w:val="00C83909"/>
    <w:rsid w:val="00C841D6"/>
    <w:rsid w:val="00CA24E3"/>
    <w:rsid w:val="00CA557E"/>
    <w:rsid w:val="00CB44A6"/>
    <w:rsid w:val="00CB6159"/>
    <w:rsid w:val="00CC29D6"/>
    <w:rsid w:val="00CC3AEE"/>
    <w:rsid w:val="00CC63AF"/>
    <w:rsid w:val="00CC65FE"/>
    <w:rsid w:val="00CC67C0"/>
    <w:rsid w:val="00CC79D9"/>
    <w:rsid w:val="00CD3A32"/>
    <w:rsid w:val="00CE644B"/>
    <w:rsid w:val="00CF009E"/>
    <w:rsid w:val="00CF1232"/>
    <w:rsid w:val="00CF2367"/>
    <w:rsid w:val="00CF6FE6"/>
    <w:rsid w:val="00CF74CE"/>
    <w:rsid w:val="00D01FD4"/>
    <w:rsid w:val="00D03C83"/>
    <w:rsid w:val="00D326AF"/>
    <w:rsid w:val="00D33841"/>
    <w:rsid w:val="00D4028B"/>
    <w:rsid w:val="00D53EFF"/>
    <w:rsid w:val="00D757F6"/>
    <w:rsid w:val="00D834D9"/>
    <w:rsid w:val="00D85CBC"/>
    <w:rsid w:val="00D93003"/>
    <w:rsid w:val="00D93D9D"/>
    <w:rsid w:val="00D9715C"/>
    <w:rsid w:val="00DA58DC"/>
    <w:rsid w:val="00DA677D"/>
    <w:rsid w:val="00DB157E"/>
    <w:rsid w:val="00DB5455"/>
    <w:rsid w:val="00DC0438"/>
    <w:rsid w:val="00DC055A"/>
    <w:rsid w:val="00DC0F10"/>
    <w:rsid w:val="00DC1A1C"/>
    <w:rsid w:val="00DD4B93"/>
    <w:rsid w:val="00DD7660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971C1"/>
    <w:rsid w:val="00EA0177"/>
    <w:rsid w:val="00EA03AD"/>
    <w:rsid w:val="00EA77CF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7CEA"/>
    <w:rsid w:val="00F30A11"/>
    <w:rsid w:val="00F4350E"/>
    <w:rsid w:val="00F47926"/>
    <w:rsid w:val="00F61663"/>
    <w:rsid w:val="00F61686"/>
    <w:rsid w:val="00F657CB"/>
    <w:rsid w:val="00F75126"/>
    <w:rsid w:val="00F801BD"/>
    <w:rsid w:val="00F9126D"/>
    <w:rsid w:val="00FA063C"/>
    <w:rsid w:val="00FA57E9"/>
    <w:rsid w:val="00FA5C01"/>
    <w:rsid w:val="00FA710B"/>
    <w:rsid w:val="00FB10D7"/>
    <w:rsid w:val="00FB4A5D"/>
    <w:rsid w:val="00FB7003"/>
    <w:rsid w:val="00FB7417"/>
    <w:rsid w:val="00FB767C"/>
    <w:rsid w:val="00FB76F3"/>
    <w:rsid w:val="00FC0665"/>
    <w:rsid w:val="00FC7396"/>
    <w:rsid w:val="00FD06C8"/>
    <w:rsid w:val="00FD6B85"/>
    <w:rsid w:val="00FD71C7"/>
    <w:rsid w:val="00FF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38"/>
    <w:pPr>
      <w:spacing w:after="200" w:line="276" w:lineRule="auto"/>
    </w:pPr>
    <w:rPr>
      <w:rFonts w:cs="Calibri"/>
      <w:lang w:val="fr-CH" w:eastAsia="fr-C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E21E5"/>
    <w:pPr>
      <w:ind w:left="720"/>
    </w:pPr>
  </w:style>
  <w:style w:type="paragraph" w:styleId="Header">
    <w:name w:val="header"/>
    <w:basedOn w:val="Normal"/>
    <w:link w:val="HeaderChar"/>
    <w:uiPriority w:val="99"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4708C"/>
    <w:rPr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08C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B35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3</Pages>
  <Words>385</Words>
  <Characters>2120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N/Réf : CAB/PR/CPCSC/           /FNL/NM/2011</dc:title>
  <dc:subject/>
  <dc:creator>.</dc:creator>
  <cp:keywords/>
  <dc:description/>
  <cp:lastModifiedBy>SWEET</cp:lastModifiedBy>
  <cp:revision>5</cp:revision>
  <cp:lastPrinted>2011-05-26T11:23:00Z</cp:lastPrinted>
  <dcterms:created xsi:type="dcterms:W3CDTF">2011-05-26T07:37:00Z</dcterms:created>
  <dcterms:modified xsi:type="dcterms:W3CDTF">2011-05-26T11:24:00Z</dcterms:modified>
</cp:coreProperties>
</file>